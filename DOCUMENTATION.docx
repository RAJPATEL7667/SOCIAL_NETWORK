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0A8A" w14:textId="77777777" w:rsidR="00472ED0" w:rsidRPr="00FE43E9" w:rsidRDefault="00472ED0" w:rsidP="00472ED0">
      <w:pPr>
        <w:pStyle w:val="TOCHeading"/>
        <w:rPr>
          <w:rStyle w:val="Emphasis"/>
          <w:rFonts w:ascii="Times New Roman" w:hAnsi="Times New Roman" w:cs="Times New Roman"/>
          <w:sz w:val="28"/>
          <w:szCs w:val="28"/>
        </w:rPr>
      </w:pPr>
      <w:r w:rsidRPr="00FE43E9">
        <w:rPr>
          <w:rFonts w:ascii="Times New Roman" w:hAnsi="Times New Roman" w:cs="Times New Roman"/>
          <w:b/>
          <w:iCs/>
          <w:noProof/>
          <w:color w:val="BF0000" w:themeColor="accent2" w:themeShade="BF"/>
          <w:sz w:val="28"/>
          <w:szCs w:val="28"/>
        </w:rPr>
        <w:drawing>
          <wp:inline distT="0" distB="0" distL="0" distR="0" wp14:anchorId="656D0FBE" wp14:editId="34133427">
            <wp:extent cx="1271145" cy="809392"/>
            <wp:effectExtent l="0" t="0" r="0" b="0"/>
            <wp:docPr id="1" name="Graphic 1" descr="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esso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772" cy="8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057D" w14:textId="74B14E34" w:rsidR="00746832" w:rsidRPr="00FE43E9" w:rsidRDefault="00746832" w:rsidP="00472ED0">
      <w:pPr>
        <w:pStyle w:val="TOCHeading"/>
        <w:rPr>
          <w:rStyle w:val="Emphasis"/>
          <w:rFonts w:ascii="Times New Roman" w:hAnsi="Times New Roman" w:cs="Times New Roman"/>
          <w:sz w:val="28"/>
          <w:szCs w:val="28"/>
        </w:rPr>
      </w:pPr>
      <w:r w:rsidRPr="00FE43E9">
        <w:rPr>
          <w:rStyle w:val="Emphasis"/>
          <w:rFonts w:ascii="Times New Roman" w:hAnsi="Times New Roman" w:cs="Times New Roman"/>
          <w:sz w:val="28"/>
          <w:szCs w:val="28"/>
        </w:rPr>
        <w:t>USER GUIDE</w:t>
      </w:r>
    </w:p>
    <w:p w14:paraId="1270C6FD" w14:textId="3F9462A8" w:rsidR="00746832" w:rsidRPr="00FE43E9" w:rsidRDefault="00746832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</w:p>
    <w:p w14:paraId="3871EC42" w14:textId="75D10EC8" w:rsidR="00BB296C" w:rsidRPr="00FE43E9" w:rsidRDefault="00BB296C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FE43E9">
        <w:rPr>
          <w:rFonts w:ascii="Times New Roman" w:hAnsi="Times New Roman" w:cs="Times New Roman"/>
          <w:b/>
          <w:sz w:val="28"/>
          <w:szCs w:val="28"/>
        </w:rPr>
        <w:t>PURPOSE:-</w:t>
      </w:r>
    </w:p>
    <w:p w14:paraId="31EEE465" w14:textId="79FDB93C" w:rsidR="00BB296C" w:rsidRDefault="00BB296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5B82271" w14:textId="6237ACFF" w:rsidR="00AE0CD6" w:rsidRPr="00427819" w:rsidRDefault="00AE0CD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carrying out a thorough analysis of how the network is </w:t>
      </w:r>
      <w:r w:rsidR="004D71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pread in </w:t>
      </w:r>
      <w:r w:rsidR="00701EE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virtual social site or a media. Consider if a </w:t>
      </w:r>
      <w:r w:rsidR="004D713B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has vertex as people accounts and links as they are following each other and liking each </w:t>
      </w:r>
      <w:r w:rsidR="004D713B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post. By then this 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capable of plotting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stats graph which shows </w:t>
      </w:r>
      <w:r w:rsidR="00B231DE">
        <w:rPr>
          <w:rFonts w:ascii="Times New Roman" w:hAnsi="Times New Roman" w:cs="Times New Roman"/>
          <w:sz w:val="24"/>
          <w:szCs w:val="24"/>
        </w:rPr>
        <w:t xml:space="preserve">the overall changes done to the network which any variable </w:t>
      </w:r>
      <w:r w:rsidR="004D713B">
        <w:rPr>
          <w:rFonts w:ascii="Times New Roman" w:hAnsi="Times New Roman" w:cs="Times New Roman"/>
          <w:sz w:val="24"/>
          <w:szCs w:val="24"/>
        </w:rPr>
        <w:t>modification</w:t>
      </w:r>
      <w:r w:rsidR="00B231DE">
        <w:rPr>
          <w:rFonts w:ascii="Times New Roman" w:hAnsi="Times New Roman" w:cs="Times New Roman"/>
          <w:sz w:val="24"/>
          <w:szCs w:val="24"/>
        </w:rPr>
        <w:t xml:space="preserve">s </w:t>
      </w:r>
      <w:r w:rsidR="004D713B">
        <w:rPr>
          <w:rFonts w:ascii="Times New Roman" w:hAnsi="Times New Roman" w:cs="Times New Roman"/>
          <w:sz w:val="24"/>
          <w:szCs w:val="24"/>
        </w:rPr>
        <w:t xml:space="preserve">are </w:t>
      </w:r>
      <w:r w:rsidR="00B231DE">
        <w:rPr>
          <w:rFonts w:ascii="Times New Roman" w:hAnsi="Times New Roman" w:cs="Times New Roman"/>
          <w:sz w:val="24"/>
          <w:szCs w:val="24"/>
        </w:rPr>
        <w:t>done from the command line arguments.</w:t>
      </w:r>
    </w:p>
    <w:p w14:paraId="62EAB9AB" w14:textId="61E1BA59" w:rsidR="00BB296C" w:rsidRPr="00427819" w:rsidRDefault="00BB296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BB6D162" w14:textId="205422F0" w:rsidR="00BB296C" w:rsidRPr="00427819" w:rsidRDefault="00BB296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7819">
        <w:rPr>
          <w:rFonts w:ascii="Times New Roman" w:hAnsi="Times New Roman" w:cs="Times New Roman"/>
          <w:sz w:val="24"/>
          <w:szCs w:val="24"/>
        </w:rPr>
        <w:t>This program has features like:-</w:t>
      </w:r>
    </w:p>
    <w:p w14:paraId="56CD18D1" w14:textId="00AA7C4D" w:rsidR="00F006FC" w:rsidRPr="00427819" w:rsidRDefault="00F006FC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5AF6CC9" w14:textId="4F5026A7" w:rsidR="00F75B2B" w:rsidRDefault="00B231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accounts, creating a link between accounts for showing their relationship as they are following each other over the network.  It has </w:t>
      </w:r>
      <w:r w:rsidR="004D713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probability of liking and following </w:t>
      </w:r>
      <w:r w:rsidR="004D713B"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13B">
        <w:rPr>
          <w:rFonts w:ascii="Times New Roman" w:hAnsi="Times New Roman" w:cs="Times New Roman"/>
          <w:sz w:val="24"/>
          <w:szCs w:val="24"/>
        </w:rPr>
        <w:t>consideration</w:t>
      </w:r>
      <w:r>
        <w:rPr>
          <w:rFonts w:ascii="Times New Roman" w:hAnsi="Times New Roman" w:cs="Times New Roman"/>
          <w:sz w:val="24"/>
          <w:szCs w:val="24"/>
        </w:rPr>
        <w:t xml:space="preserve"> based on the p</w:t>
      </w:r>
      <w:r w:rsidR="004D713B">
        <w:rPr>
          <w:rFonts w:ascii="Times New Roman" w:hAnsi="Times New Roman" w:cs="Times New Roman"/>
          <w:sz w:val="24"/>
          <w:szCs w:val="24"/>
        </w:rPr>
        <w:t>ossi</w:t>
      </w:r>
      <w:r>
        <w:rPr>
          <w:rFonts w:ascii="Times New Roman" w:hAnsi="Times New Roman" w:cs="Times New Roman"/>
          <w:sz w:val="24"/>
          <w:szCs w:val="24"/>
        </w:rPr>
        <w:t>bility given from the command line argument.</w:t>
      </w:r>
    </w:p>
    <w:p w14:paraId="7F2017C6" w14:textId="5905B96E" w:rsidR="00B231DE" w:rsidRPr="00427819" w:rsidRDefault="00B231D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of this module has functionalities of creating, adding, deleting and searching for any profile over the network to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properties.</w:t>
      </w:r>
    </w:p>
    <w:p w14:paraId="1531CEB4" w14:textId="50E7BB9E" w:rsidR="00F75B2B" w:rsidRPr="00427819" w:rsidRDefault="00F75B2B" w:rsidP="00F006FC">
      <w:pPr>
        <w:pStyle w:val="Heading1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27819">
        <w:rPr>
          <w:rFonts w:ascii="Times New Roman" w:hAnsi="Times New Roman" w:cs="Times New Roman"/>
          <w:sz w:val="24"/>
          <w:szCs w:val="24"/>
        </w:rPr>
        <w:t xml:space="preserve">In the same </w:t>
      </w:r>
      <w:r w:rsidR="004D713B">
        <w:rPr>
          <w:rFonts w:ascii="Times New Roman" w:hAnsi="Times New Roman" w:cs="Times New Roman"/>
          <w:sz w:val="24"/>
          <w:szCs w:val="24"/>
        </w:rPr>
        <w:t>code, F represents people following other people.</w:t>
      </w:r>
    </w:p>
    <w:p w14:paraId="02F8ECB5" w14:textId="05379403" w:rsidR="004D713B" w:rsidRDefault="004D713B" w:rsidP="00F006FC">
      <w:pPr>
        <w:pStyle w:val="Heading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“:” shows the connection between two profiles.</w:t>
      </w:r>
    </w:p>
    <w:p w14:paraId="088E9D9F" w14:textId="12C4C079" w:rsidR="00FD3C74" w:rsidRPr="00427819" w:rsidRDefault="004D713B" w:rsidP="00F006FC">
      <w:pPr>
        <w:pStyle w:val="Heading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shows what someone has or posting.</w:t>
      </w:r>
    </w:p>
    <w:p w14:paraId="403A4770" w14:textId="7BD09E66" w:rsidR="007B740B" w:rsidRPr="00427819" w:rsidRDefault="004D713B" w:rsidP="00F006FC">
      <w:pPr>
        <w:pStyle w:val="Heading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shows if someone has unfollowed someone’s profile or account.</w:t>
      </w:r>
    </w:p>
    <w:p w14:paraId="5B4AFF44" w14:textId="48B46B81" w:rsidR="009A5E09" w:rsidRPr="00427819" w:rsidRDefault="004D713B" w:rsidP="00F006FC">
      <w:pPr>
        <w:pStyle w:val="Heading1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add a new account.</w:t>
      </w:r>
    </w:p>
    <w:p w14:paraId="235D0071" w14:textId="06B2EDD0" w:rsidR="00D63051" w:rsidRPr="00427819" w:rsidRDefault="004D713B" w:rsidP="004D713B">
      <w:pPr>
        <w:pStyle w:val="Heading1"/>
        <w:numPr>
          <w:ilvl w:val="0"/>
          <w:numId w:val="36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Finally, R shows to remove/deleting an account.</w:t>
      </w:r>
    </w:p>
    <w:p w14:paraId="4D391153" w14:textId="4D3DA6FF" w:rsidR="00472ED0" w:rsidRPr="00427819" w:rsidRDefault="00472ED0" w:rsidP="00472ED0">
      <w:pPr>
        <w:pStyle w:val="Heading1"/>
        <w:rPr>
          <w:rFonts w:ascii="Times New Roman" w:hAnsi="Times New Roman" w:cs="Times New Roman"/>
          <w:sz w:val="24"/>
          <w:szCs w:val="28"/>
        </w:rPr>
      </w:pPr>
      <w:r w:rsidRPr="00427819">
        <w:rPr>
          <w:rFonts w:ascii="Times New Roman" w:hAnsi="Times New Roman" w:cs="Times New Roman"/>
          <w:sz w:val="24"/>
          <w:szCs w:val="28"/>
        </w:rPr>
        <w:t>Unzipping the folder:-</w:t>
      </w:r>
    </w:p>
    <w:p w14:paraId="38AADE51" w14:textId="104EC1F0" w:rsidR="00472ED0" w:rsidRPr="00427819" w:rsidRDefault="00472ED0" w:rsidP="00472ED0">
      <w:pPr>
        <w:pStyle w:val="Heading1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 w:rsidRPr="00427819">
        <w:rPr>
          <w:rFonts w:ascii="Times New Roman" w:hAnsi="Times New Roman" w:cs="Times New Roman"/>
          <w:sz w:val="24"/>
          <w:szCs w:val="28"/>
        </w:rPr>
        <w:t>Unzip the folder, into a  /</w:t>
      </w:r>
      <w:proofErr w:type="spellStart"/>
      <w:r w:rsidRPr="00427819">
        <w:rPr>
          <w:rFonts w:ascii="Times New Roman" w:hAnsi="Times New Roman" w:cs="Times New Roman"/>
          <w:sz w:val="24"/>
          <w:szCs w:val="28"/>
        </w:rPr>
        <w:t>dir</w:t>
      </w:r>
      <w:proofErr w:type="spellEnd"/>
      <w:r w:rsidRPr="00427819">
        <w:rPr>
          <w:rFonts w:ascii="Times New Roman" w:hAnsi="Times New Roman" w:cs="Times New Roman"/>
          <w:sz w:val="24"/>
          <w:szCs w:val="28"/>
        </w:rPr>
        <w:t xml:space="preserve"> after downloading the zip</w:t>
      </w:r>
      <w:r w:rsidR="00955A49">
        <w:rPr>
          <w:rFonts w:ascii="Times New Roman" w:hAnsi="Times New Roman" w:cs="Times New Roman"/>
          <w:sz w:val="24"/>
          <w:szCs w:val="28"/>
        </w:rPr>
        <w:t>ped</w:t>
      </w:r>
      <w:r w:rsidRPr="00427819">
        <w:rPr>
          <w:rFonts w:ascii="Times New Roman" w:hAnsi="Times New Roman" w:cs="Times New Roman"/>
          <w:sz w:val="24"/>
          <w:szCs w:val="28"/>
        </w:rPr>
        <w:t xml:space="preserve"> folder.</w:t>
      </w:r>
    </w:p>
    <w:p w14:paraId="60DD2F51" w14:textId="3872E08A" w:rsidR="00472ED0" w:rsidRPr="00427819" w:rsidRDefault="00472ED0" w:rsidP="00472ED0">
      <w:pPr>
        <w:pStyle w:val="Heading1"/>
        <w:numPr>
          <w:ilvl w:val="0"/>
          <w:numId w:val="42"/>
        </w:numPr>
        <w:rPr>
          <w:rFonts w:ascii="Times New Roman" w:hAnsi="Times New Roman" w:cs="Times New Roman"/>
          <w:sz w:val="24"/>
          <w:szCs w:val="28"/>
        </w:rPr>
      </w:pPr>
      <w:r w:rsidRPr="00427819">
        <w:rPr>
          <w:rFonts w:ascii="Times New Roman" w:hAnsi="Times New Roman" w:cs="Times New Roman"/>
          <w:sz w:val="24"/>
          <w:szCs w:val="28"/>
        </w:rPr>
        <w:t>Set the command prompt directory location to a folder. By using:-</w:t>
      </w:r>
    </w:p>
    <w:p w14:paraId="1F499611" w14:textId="373604FF" w:rsidR="00472ED0" w:rsidRPr="00845AF9" w:rsidRDefault="00472ED0" w:rsidP="00845AF9">
      <w:pPr>
        <w:pStyle w:val="Heading2"/>
      </w:pPr>
      <w:r w:rsidRPr="00F756C0">
        <w:t>cd (change directory t</w:t>
      </w:r>
      <w:r w:rsidR="00955A49">
        <w:t>o:</w:t>
      </w:r>
      <w:r w:rsidR="00845AF9">
        <w:t>)</w:t>
      </w:r>
    </w:p>
    <w:p w14:paraId="537E74D9" w14:textId="410511C4" w:rsidR="00BB296C" w:rsidRPr="00427819" w:rsidRDefault="00472ED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7819">
        <w:rPr>
          <w:rFonts w:ascii="Times New Roman" w:hAnsi="Times New Roman" w:cs="Times New Roman"/>
          <w:sz w:val="24"/>
          <w:szCs w:val="24"/>
        </w:rPr>
        <w:t>How to use or run the program (step by step):-</w:t>
      </w:r>
    </w:p>
    <w:p w14:paraId="2ECC5F3A" w14:textId="34F60DF9" w:rsidR="00472ED0" w:rsidRPr="00427819" w:rsidRDefault="00472ED0" w:rsidP="00427819">
      <w:pPr>
        <w:pStyle w:val="Heading1"/>
        <w:numPr>
          <w:ilvl w:val="0"/>
          <w:numId w:val="37"/>
        </w:numPr>
        <w:pBdr>
          <w:bottom w:val="single" w:sz="18" w:space="0" w:color="2B579A" w:themeColor="accent5"/>
        </w:pBdr>
        <w:rPr>
          <w:rFonts w:ascii="Times New Roman" w:hAnsi="Times New Roman" w:cs="Times New Roman"/>
          <w:sz w:val="24"/>
          <w:szCs w:val="24"/>
        </w:rPr>
      </w:pPr>
      <w:r w:rsidRPr="00427819">
        <w:rPr>
          <w:rFonts w:ascii="Times New Roman" w:hAnsi="Times New Roman" w:cs="Times New Roman"/>
          <w:sz w:val="24"/>
          <w:szCs w:val="24"/>
        </w:rPr>
        <w:t xml:space="preserve">The code or </w:t>
      </w:r>
      <w:r w:rsidR="004D713B">
        <w:rPr>
          <w:rFonts w:ascii="Times New Roman" w:hAnsi="Times New Roman" w:cs="Times New Roman"/>
          <w:sz w:val="24"/>
          <w:szCs w:val="24"/>
        </w:rPr>
        <w:t>application</w:t>
      </w:r>
      <w:r w:rsidRPr="00427819">
        <w:rPr>
          <w:rFonts w:ascii="Times New Roman" w:hAnsi="Times New Roman" w:cs="Times New Roman"/>
          <w:sz w:val="24"/>
          <w:szCs w:val="24"/>
        </w:rPr>
        <w:t xml:space="preserve"> can be run by using any platform capable of supporting python3 or later.</w:t>
      </w:r>
    </w:p>
    <w:p w14:paraId="717B1081" w14:textId="6D7E4CAD" w:rsidR="00472ED0" w:rsidRPr="00427819" w:rsidRDefault="00472ED0" w:rsidP="00427819">
      <w:pPr>
        <w:pStyle w:val="Heading1"/>
        <w:numPr>
          <w:ilvl w:val="0"/>
          <w:numId w:val="37"/>
        </w:numPr>
        <w:pBdr>
          <w:bottom w:val="single" w:sz="18" w:space="0" w:color="2B579A" w:themeColor="accent5"/>
        </w:pBdr>
        <w:rPr>
          <w:rFonts w:ascii="Times New Roman" w:hAnsi="Times New Roman" w:cs="Times New Roman"/>
          <w:sz w:val="24"/>
          <w:szCs w:val="24"/>
        </w:rPr>
      </w:pPr>
      <w:r w:rsidRPr="00427819">
        <w:rPr>
          <w:rFonts w:ascii="Times New Roman" w:hAnsi="Times New Roman" w:cs="Times New Roman"/>
          <w:sz w:val="24"/>
          <w:szCs w:val="24"/>
        </w:rPr>
        <w:t>For Direct executing of the program type the above command in command prompt.</w:t>
      </w:r>
    </w:p>
    <w:p w14:paraId="215084C8" w14:textId="4F0E454D" w:rsidR="00472ED0" w:rsidRPr="00F756C0" w:rsidRDefault="00472ED0" w:rsidP="00F756C0">
      <w:pPr>
        <w:pStyle w:val="Heading2"/>
      </w:pPr>
      <w:r w:rsidRPr="00F756C0">
        <w:t xml:space="preserve">python3 </w:t>
      </w:r>
      <w:r w:rsidR="004D713B">
        <w:t>SocialSim</w:t>
      </w:r>
      <w:r w:rsidRPr="00F756C0">
        <w:t>.py</w:t>
      </w:r>
    </w:p>
    <w:p w14:paraId="74EBC16A" w14:textId="4869C9E5" w:rsidR="00472ED0" w:rsidRPr="00427819" w:rsidRDefault="3BB5DC70" w:rsidP="3BB5DC70">
      <w:pPr>
        <w:pStyle w:val="Heading1"/>
        <w:ind w:left="360"/>
        <w:rPr>
          <w:rFonts w:ascii="Times New Roman" w:hAnsi="Times New Roman" w:cs="Times New Roman"/>
          <w:sz w:val="24"/>
          <w:szCs w:val="24"/>
        </w:rPr>
      </w:pPr>
      <w:r w:rsidRPr="3BB5DC7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3BB5DC70">
        <w:rPr>
          <w:rFonts w:ascii="Times New Roman" w:hAnsi="Times New Roman" w:cs="Times New Roman"/>
          <w:sz w:val="24"/>
          <w:szCs w:val="24"/>
        </w:rPr>
        <w:t xml:space="preserve">[The above command will run the code with initials sets for </w:t>
      </w:r>
      <w:r w:rsidR="004D713B">
        <w:rPr>
          <w:rFonts w:ascii="Times New Roman" w:hAnsi="Times New Roman" w:cs="Times New Roman"/>
          <w:sz w:val="24"/>
          <w:szCs w:val="24"/>
        </w:rPr>
        <w:t>some accounts created and taken from the provided network and event files for two famous series of “The dark crystal” and “Toy Story-3 ”</w:t>
      </w:r>
      <w:r w:rsidRPr="3BB5DC70">
        <w:rPr>
          <w:rFonts w:ascii="Times New Roman" w:hAnsi="Times New Roman" w:cs="Times New Roman"/>
          <w:sz w:val="24"/>
          <w:szCs w:val="24"/>
        </w:rPr>
        <w:t xml:space="preserve"> option </w:t>
      </w:r>
      <w:r w:rsidR="004D713B">
        <w:rPr>
          <w:rFonts w:ascii="Times New Roman" w:hAnsi="Times New Roman" w:cs="Times New Roman"/>
          <w:sz w:val="24"/>
          <w:szCs w:val="24"/>
        </w:rPr>
        <w:t>and will list it out as graph and a linked list</w:t>
      </w:r>
      <w:r w:rsidRPr="3BB5DC70">
        <w:rPr>
          <w:rFonts w:ascii="Times New Roman" w:hAnsi="Times New Roman" w:cs="Times New Roman"/>
          <w:sz w:val="24"/>
          <w:szCs w:val="24"/>
        </w:rPr>
        <w:t xml:space="preserve">”] </w:t>
      </w:r>
    </w:p>
    <w:p w14:paraId="13044FDB" w14:textId="4A8D0690" w:rsidR="009C1625" w:rsidRPr="00427819" w:rsidRDefault="009C1625" w:rsidP="00472ED0">
      <w:pPr>
        <w:pStyle w:val="Heading1"/>
        <w:ind w:left="360"/>
        <w:rPr>
          <w:rFonts w:ascii="Times New Roman" w:hAnsi="Times New Roman" w:cs="Times New Roman"/>
          <w:sz w:val="24"/>
          <w:szCs w:val="28"/>
        </w:rPr>
      </w:pPr>
      <w:r w:rsidRPr="00427819">
        <w:rPr>
          <w:rFonts w:ascii="Times New Roman" w:hAnsi="Times New Roman" w:cs="Times New Roman"/>
          <w:sz w:val="24"/>
          <w:szCs w:val="28"/>
        </w:rPr>
        <w:t>Th</w:t>
      </w:r>
      <w:r w:rsidR="006B58EF" w:rsidRPr="00427819">
        <w:rPr>
          <w:rFonts w:ascii="Times New Roman" w:hAnsi="Times New Roman" w:cs="Times New Roman"/>
          <w:sz w:val="24"/>
          <w:szCs w:val="28"/>
        </w:rPr>
        <w:t>ese</w:t>
      </w:r>
      <w:r w:rsidRPr="00427819">
        <w:rPr>
          <w:rFonts w:ascii="Times New Roman" w:hAnsi="Times New Roman" w:cs="Times New Roman"/>
          <w:sz w:val="24"/>
          <w:szCs w:val="28"/>
        </w:rPr>
        <w:t xml:space="preserve"> values are </w:t>
      </w:r>
      <w:r w:rsidR="000C26C3" w:rsidRPr="00427819">
        <w:rPr>
          <w:rFonts w:ascii="Times New Roman" w:hAnsi="Times New Roman" w:cs="Times New Roman"/>
          <w:sz w:val="24"/>
          <w:szCs w:val="28"/>
        </w:rPr>
        <w:t>default set as:-</w:t>
      </w:r>
    </w:p>
    <w:p w14:paraId="36E7F63C" w14:textId="15996B5D" w:rsidR="000C26C3" w:rsidRPr="00427819" w:rsidRDefault="004D713B" w:rsidP="00472ED0">
      <w:pPr>
        <w:pStyle w:val="Heading1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Network files = network1.txt</w:t>
      </w:r>
    </w:p>
    <w:p w14:paraId="13379B5F" w14:textId="38BE004E" w:rsidR="006B58EF" w:rsidRPr="00427819" w:rsidRDefault="004D713B" w:rsidP="00472ED0">
      <w:pPr>
        <w:pStyle w:val="Heading1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Events file = events1.txt</w:t>
      </w:r>
    </w:p>
    <w:p w14:paraId="56B06761" w14:textId="53B109A0" w:rsidR="00D52B4D" w:rsidRPr="00427819" w:rsidRDefault="00D52B4D" w:rsidP="00472ED0">
      <w:pPr>
        <w:pStyle w:val="Heading1"/>
        <w:ind w:left="360"/>
        <w:rPr>
          <w:rFonts w:ascii="Times New Roman" w:hAnsi="Times New Roman" w:cs="Times New Roman"/>
          <w:sz w:val="24"/>
          <w:szCs w:val="28"/>
        </w:rPr>
      </w:pPr>
    </w:p>
    <w:p w14:paraId="49CB324B" w14:textId="6A1D8560" w:rsidR="00D52B4D" w:rsidRPr="00427819" w:rsidRDefault="00ED3792" w:rsidP="005D0B33">
      <w:pPr>
        <w:pStyle w:val="Heading1"/>
        <w:numPr>
          <w:ilvl w:val="0"/>
          <w:numId w:val="45"/>
        </w:numPr>
        <w:ind w:left="851" w:hanging="284"/>
        <w:rPr>
          <w:rFonts w:ascii="Times New Roman" w:hAnsi="Times New Roman" w:cs="Times New Roman"/>
          <w:sz w:val="24"/>
          <w:szCs w:val="28"/>
        </w:rPr>
      </w:pPr>
      <w:r w:rsidRPr="00427819">
        <w:rPr>
          <w:rFonts w:ascii="Times New Roman" w:hAnsi="Times New Roman" w:cs="Times New Roman"/>
          <w:sz w:val="24"/>
          <w:szCs w:val="28"/>
        </w:rPr>
        <w:t xml:space="preserve">For </w:t>
      </w:r>
      <w:r w:rsidR="005D0B33" w:rsidRPr="00427819">
        <w:rPr>
          <w:rFonts w:ascii="Times New Roman" w:hAnsi="Times New Roman" w:cs="Times New Roman"/>
          <w:sz w:val="24"/>
          <w:szCs w:val="28"/>
        </w:rPr>
        <w:t>providing value manually, run the code by giving command</w:t>
      </w:r>
      <w:r w:rsidR="00955A49">
        <w:rPr>
          <w:rFonts w:ascii="Times New Roman" w:hAnsi="Times New Roman" w:cs="Times New Roman"/>
          <w:sz w:val="24"/>
          <w:szCs w:val="28"/>
        </w:rPr>
        <w:t>-</w:t>
      </w:r>
      <w:r w:rsidR="005D0B33" w:rsidRPr="00427819">
        <w:rPr>
          <w:rFonts w:ascii="Times New Roman" w:hAnsi="Times New Roman" w:cs="Times New Roman"/>
          <w:sz w:val="24"/>
          <w:szCs w:val="28"/>
        </w:rPr>
        <w:t>line arguments</w:t>
      </w:r>
      <w:r w:rsidR="00CA6403" w:rsidRPr="00427819">
        <w:rPr>
          <w:rFonts w:ascii="Times New Roman" w:hAnsi="Times New Roman" w:cs="Times New Roman"/>
          <w:sz w:val="24"/>
          <w:szCs w:val="28"/>
        </w:rPr>
        <w:t xml:space="preserve"> as shown below accordingly as specified above:-</w:t>
      </w:r>
    </w:p>
    <w:p w14:paraId="26500042" w14:textId="541EBDE4" w:rsidR="00F33D2B" w:rsidRDefault="00F33D2B" w:rsidP="00F33D2B">
      <w:pPr>
        <w:pStyle w:val="Heading2"/>
        <w:rPr>
          <w:rFonts w:ascii="Times New Roman" w:hAnsi="Times New Roman" w:cs="Times New Roman"/>
          <w:sz w:val="32"/>
          <w:szCs w:val="28"/>
        </w:rPr>
      </w:pPr>
      <w:r w:rsidRPr="00427819">
        <w:rPr>
          <w:rFonts w:ascii="Times New Roman" w:hAnsi="Times New Roman" w:cs="Times New Roman"/>
          <w:sz w:val="32"/>
          <w:szCs w:val="28"/>
        </w:rPr>
        <w:t xml:space="preserve">python3 </w:t>
      </w:r>
      <w:r w:rsidR="004D713B">
        <w:rPr>
          <w:rFonts w:ascii="Times New Roman" w:hAnsi="Times New Roman" w:cs="Times New Roman"/>
          <w:sz w:val="32"/>
          <w:szCs w:val="28"/>
        </w:rPr>
        <w:t>SocialSim.py</w:t>
      </w:r>
    </w:p>
    <w:p w14:paraId="3A67B89B" w14:textId="60278557" w:rsidR="004D713B" w:rsidRDefault="004D713B" w:rsidP="004D713B">
      <w:r>
        <w:t>Then choose (D) for default functionalities.</w:t>
      </w:r>
    </w:p>
    <w:p w14:paraId="673341C8" w14:textId="1A32C7E4" w:rsidR="004D713B" w:rsidRDefault="004D713B" w:rsidP="004D713B">
      <w:r>
        <w:t>\OR/ choose (-I)</w:t>
      </w:r>
      <w:proofErr w:type="spellStart"/>
      <w:r>
        <w:t>nteractive</w:t>
      </w:r>
      <w:proofErr w:type="spellEnd"/>
      <w:r>
        <w:t xml:space="preserve"> </w:t>
      </w:r>
      <w:r w:rsidR="00955A49">
        <w:t>Mode</w:t>
      </w:r>
    </w:p>
    <w:p w14:paraId="292B3E83" w14:textId="275C53F4" w:rsidR="00955A49" w:rsidRPr="004D713B" w:rsidRDefault="00955A49" w:rsidP="004D713B">
      <w:r>
        <w:t>\OR/ (S)</w:t>
      </w:r>
      <w:proofErr w:type="spellStart"/>
      <w:r>
        <w:t>imulation</w:t>
      </w:r>
      <w:proofErr w:type="spellEnd"/>
      <w:r>
        <w:t xml:space="preserve"> Mode</w:t>
      </w:r>
    </w:p>
    <w:p w14:paraId="56785095" w14:textId="30320AE7" w:rsidR="005C6D45" w:rsidRPr="00427819" w:rsidRDefault="002952C4">
      <w:pPr>
        <w:rPr>
          <w:rFonts w:ascii="Times New Roman" w:hAnsi="Times New Roman" w:cs="Times New Roman"/>
          <w:sz w:val="24"/>
          <w:szCs w:val="28"/>
          <w:u w:val="single"/>
        </w:rPr>
      </w:pPr>
      <w:r w:rsidRPr="00427819">
        <w:rPr>
          <w:rFonts w:ascii="Times New Roman" w:hAnsi="Times New Roman" w:cs="Times New Roman"/>
          <w:sz w:val="24"/>
          <w:szCs w:val="28"/>
          <w:u w:val="single"/>
        </w:rPr>
        <w:t>F</w:t>
      </w:r>
      <w:r w:rsidR="00EA2530" w:rsidRPr="00427819">
        <w:rPr>
          <w:rFonts w:ascii="Times New Roman" w:hAnsi="Times New Roman" w:cs="Times New Roman"/>
          <w:sz w:val="24"/>
          <w:szCs w:val="28"/>
          <w:u w:val="single"/>
        </w:rPr>
        <w:t xml:space="preserve">or </w:t>
      </w:r>
      <w:r w:rsidRPr="00427819">
        <w:rPr>
          <w:rFonts w:ascii="Times New Roman" w:hAnsi="Times New Roman" w:cs="Times New Roman"/>
          <w:sz w:val="24"/>
          <w:szCs w:val="28"/>
          <w:u w:val="single"/>
        </w:rPr>
        <w:t>E</w:t>
      </w:r>
      <w:r w:rsidR="00EA2530" w:rsidRPr="00427819">
        <w:rPr>
          <w:rFonts w:ascii="Times New Roman" w:hAnsi="Times New Roman" w:cs="Times New Roman"/>
          <w:sz w:val="24"/>
          <w:szCs w:val="28"/>
          <w:u w:val="single"/>
        </w:rPr>
        <w:t>xample:</w:t>
      </w:r>
    </w:p>
    <w:p w14:paraId="6287B997" w14:textId="42FACCDC" w:rsidR="00F10AC3" w:rsidRDefault="00955A49" w:rsidP="00845AF9">
      <w:pPr>
        <w:pStyle w:val="Heading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Python3 SocialSim.py</w:t>
      </w:r>
    </w:p>
    <w:p w14:paraId="2A91DB1B" w14:textId="7BD33DA4" w:rsidR="00955A49" w:rsidRDefault="00955A49" w:rsidP="00955A49">
      <w:r>
        <w:t>Set run mode (D)</w:t>
      </w:r>
      <w:proofErr w:type="spellStart"/>
      <w:r>
        <w:t>efault</w:t>
      </w:r>
      <w:proofErr w:type="spellEnd"/>
      <w:r>
        <w:t>, (-I)</w:t>
      </w:r>
      <w:proofErr w:type="spellStart"/>
      <w:r>
        <w:t>nteractive</w:t>
      </w:r>
      <w:proofErr w:type="spellEnd"/>
      <w:r>
        <w:t>, (-S)</w:t>
      </w:r>
      <w:proofErr w:type="spellStart"/>
      <w:r>
        <w:t>imulation</w:t>
      </w:r>
      <w:proofErr w:type="spellEnd"/>
      <w:r>
        <w:t xml:space="preserve"> and (E)</w:t>
      </w:r>
      <w:proofErr w:type="spellStart"/>
      <w:r>
        <w:t>xit</w:t>
      </w:r>
      <w:proofErr w:type="spellEnd"/>
      <w:r>
        <w:t>.</w:t>
      </w:r>
    </w:p>
    <w:p w14:paraId="71F0C266" w14:textId="6C492583" w:rsidR="00955A49" w:rsidRDefault="00955A49" w:rsidP="00955A49">
      <w:r>
        <w:t>D (For default mode with the default parameter:- network1.txt and events1.txt)</w:t>
      </w:r>
    </w:p>
    <w:p w14:paraId="4D30F45F" w14:textId="610E6EE0" w:rsidR="00955A49" w:rsidRDefault="00955A49" w:rsidP="00955A49">
      <w:r>
        <w:t>-I (For interactive way, will give a drop-down menu like list options to choose from which will provide all the needed opportunity to do any wished change to the network )</w:t>
      </w:r>
    </w:p>
    <w:p w14:paraId="01C07C44" w14:textId="39E93F53" w:rsidR="00955A49" w:rsidRPr="00955A49" w:rsidRDefault="00955A49" w:rsidP="00955A49">
      <w:r>
        <w:t>-S (for running the code in simulation mode which will the timesteps based on files inputted along with the probability of liking a profile/post and likelihood of following a profile</w:t>
      </w:r>
    </w:p>
    <w:p w14:paraId="57C1127B" w14:textId="46C734AE" w:rsidR="00F10AC3" w:rsidRPr="00E7187E" w:rsidRDefault="00213168" w:rsidP="001E54E8">
      <w:pPr>
        <w:pStyle w:val="Heading1"/>
        <w:rPr>
          <w:rFonts w:ascii="Times New Roman" w:hAnsi="Times New Roman" w:cs="Times New Roman"/>
          <w:sz w:val="24"/>
          <w:szCs w:val="28"/>
        </w:rPr>
      </w:pPr>
      <w:r w:rsidRPr="00E7187E">
        <w:rPr>
          <w:rFonts w:ascii="Times New Roman" w:hAnsi="Times New Roman" w:cs="Times New Roman"/>
          <w:sz w:val="24"/>
          <w:szCs w:val="28"/>
        </w:rPr>
        <w:t xml:space="preserve">Running </w:t>
      </w:r>
      <w:r w:rsidR="00D92960" w:rsidRPr="00E7187E">
        <w:rPr>
          <w:rFonts w:ascii="Times New Roman" w:hAnsi="Times New Roman" w:cs="Times New Roman"/>
          <w:sz w:val="24"/>
          <w:szCs w:val="28"/>
        </w:rPr>
        <w:t xml:space="preserve">program using </w:t>
      </w:r>
      <w:r w:rsidR="00955A49">
        <w:rPr>
          <w:rFonts w:ascii="Times New Roman" w:hAnsi="Times New Roman" w:cs="Times New Roman"/>
          <w:sz w:val="24"/>
          <w:szCs w:val="28"/>
        </w:rPr>
        <w:t>Interactive Mode</w:t>
      </w:r>
      <w:r w:rsidR="00C47D89" w:rsidRPr="00E7187E">
        <w:rPr>
          <w:rFonts w:ascii="Times New Roman" w:hAnsi="Times New Roman" w:cs="Times New Roman"/>
          <w:sz w:val="24"/>
          <w:szCs w:val="28"/>
        </w:rPr>
        <w:t>(</w:t>
      </w:r>
      <w:r w:rsidR="00955A49">
        <w:rPr>
          <w:rFonts w:ascii="Times New Roman" w:hAnsi="Times New Roman" w:cs="Times New Roman"/>
          <w:sz w:val="24"/>
          <w:szCs w:val="28"/>
        </w:rPr>
        <w:t>-I</w:t>
      </w:r>
      <w:r w:rsidR="00C47D89" w:rsidRPr="00E7187E">
        <w:rPr>
          <w:rFonts w:ascii="Times New Roman" w:hAnsi="Times New Roman" w:cs="Times New Roman"/>
          <w:sz w:val="24"/>
          <w:szCs w:val="28"/>
        </w:rPr>
        <w:t>)</w:t>
      </w:r>
      <w:r w:rsidRPr="00E7187E">
        <w:rPr>
          <w:rFonts w:ascii="Times New Roman" w:hAnsi="Times New Roman" w:cs="Times New Roman"/>
          <w:sz w:val="24"/>
          <w:szCs w:val="28"/>
        </w:rPr>
        <w:t>:</w:t>
      </w:r>
    </w:p>
    <w:p w14:paraId="7C18000B" w14:textId="29C3B532" w:rsidR="00955A49" w:rsidRP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It will list all the necessary option that must be needed to change any operation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a network.</w:t>
      </w:r>
    </w:p>
    <w:p w14:paraId="639D60F2" w14:textId="540AFCD4" w:rsidR="00137CBF" w:rsidRDefault="00955A49" w:rsidP="00E814C0">
      <w:pPr>
        <w:pStyle w:val="ListParagraph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E771141" wp14:editId="78DDD229">
            <wp:extent cx="5097145" cy="6248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3DA9" w14:textId="7D8B4088" w:rsidR="00955A49" w:rsidRPr="00E7187E" w:rsidRDefault="00955A49" w:rsidP="00E814C0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Figure: snipped from the command line of </w:t>
      </w:r>
      <w:r w:rsidR="00701EE3">
        <w:rPr>
          <w:sz w:val="24"/>
        </w:rPr>
        <w:t xml:space="preserve">the </w:t>
      </w:r>
      <w:r>
        <w:rPr>
          <w:sz w:val="24"/>
        </w:rPr>
        <w:t>original code showing the three function</w:t>
      </w:r>
    </w:p>
    <w:p w14:paraId="2BA74841" w14:textId="10737633" w:rsidR="00955A49" w:rsidRDefault="00955A49" w:rsidP="00955A49">
      <w:pPr>
        <w:pStyle w:val="ListParagraph"/>
        <w:ind w:left="99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899B89E" wp14:editId="385CA0D2">
            <wp:extent cx="484378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3900" w14:textId="58A3AEDC" w:rsidR="00955A49" w:rsidRDefault="00955A49" w:rsidP="00955A49">
      <w:pPr>
        <w:pStyle w:val="ListParagraph"/>
        <w:jc w:val="center"/>
        <w:rPr>
          <w:sz w:val="24"/>
        </w:rPr>
      </w:pPr>
      <w:r>
        <w:rPr>
          <w:sz w:val="24"/>
        </w:rPr>
        <w:t>Figure:</w:t>
      </w:r>
      <w:r w:rsidRPr="00955A49">
        <w:rPr>
          <w:sz w:val="24"/>
        </w:rPr>
        <w:t xml:space="preserve"> </w:t>
      </w:r>
      <w:r>
        <w:rPr>
          <w:sz w:val="24"/>
        </w:rPr>
        <w:t>cl</w:t>
      </w:r>
      <w:r>
        <w:rPr>
          <w:sz w:val="24"/>
        </w:rPr>
        <w:t xml:space="preserve">ipped from </w:t>
      </w:r>
      <w:r>
        <w:rPr>
          <w:sz w:val="24"/>
        </w:rPr>
        <w:t xml:space="preserve">the </w:t>
      </w:r>
      <w:r>
        <w:rPr>
          <w:sz w:val="24"/>
        </w:rPr>
        <w:t xml:space="preserve">command line of </w:t>
      </w:r>
      <w:r>
        <w:rPr>
          <w:sz w:val="24"/>
        </w:rPr>
        <w:t>unique</w:t>
      </w:r>
      <w:r>
        <w:rPr>
          <w:sz w:val="24"/>
        </w:rPr>
        <w:t xml:space="preserve"> code showing the</w:t>
      </w:r>
      <w:r>
        <w:rPr>
          <w:sz w:val="24"/>
        </w:rPr>
        <w:t xml:space="preserve"> interactive</w:t>
      </w:r>
      <w:r>
        <w:rPr>
          <w:sz w:val="24"/>
        </w:rPr>
        <w:t xml:space="preserve"> f</w:t>
      </w:r>
      <w:r>
        <w:rPr>
          <w:sz w:val="24"/>
        </w:rPr>
        <w:t>eatures</w:t>
      </w:r>
    </w:p>
    <w:p w14:paraId="27F7BDB1" w14:textId="1E770FBE" w:rsid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 w:rsidRPr="00955A49">
        <w:rPr>
          <w:color w:val="70AD47" w:themeColor="accent6"/>
          <w:sz w:val="24"/>
        </w:rPr>
        <w:t xml:space="preserve">Class </w:t>
      </w:r>
      <w:proofErr w:type="spellStart"/>
      <w:r w:rsidRPr="00955A49">
        <w:rPr>
          <w:color w:val="70AD47" w:themeColor="accent6"/>
          <w:sz w:val="24"/>
        </w:rPr>
        <w:t>NodeFunc</w:t>
      </w:r>
      <w:proofErr w:type="spellEnd"/>
      <w:r w:rsidRPr="00955A49">
        <w:rPr>
          <w:color w:val="70AD47" w:themeColor="accent6"/>
          <w:sz w:val="24"/>
        </w:rPr>
        <w:t>()</w:t>
      </w:r>
      <w:r w:rsidR="009949F6" w:rsidRPr="00955A49">
        <w:rPr>
          <w:color w:val="70AD47" w:themeColor="accent6"/>
          <w:sz w:val="24"/>
        </w:rPr>
        <w:t xml:space="preserve"> </w:t>
      </w:r>
      <w:r w:rsidRPr="00955A49">
        <w:rPr>
          <w:color w:val="70AD47" w:themeColor="accent6"/>
          <w:sz w:val="24"/>
        </w:rPr>
        <w:t xml:space="preserve"> </w:t>
      </w:r>
      <w:r>
        <w:rPr>
          <w:sz w:val="24"/>
        </w:rPr>
        <w:t xml:space="preserve">is used to generate and create all the functionality as that of </w:t>
      </w:r>
      <w:proofErr w:type="spellStart"/>
      <w:r>
        <w:rPr>
          <w:sz w:val="24"/>
        </w:rPr>
        <w:t>DSAVertex</w:t>
      </w:r>
      <w:proofErr w:type="spellEnd"/>
      <w:r>
        <w:rPr>
          <w:sz w:val="24"/>
        </w:rPr>
        <w:t xml:space="preserve"> from practical 5 of “Data Structure and Algorithms”, which has sub-function such </w:t>
      </w:r>
      <w:proofErr w:type="spellStart"/>
      <w:r w:rsidRPr="00955A49">
        <w:rPr>
          <w:color w:val="BF8F00" w:themeColor="accent4" w:themeShade="BF"/>
          <w:sz w:val="24"/>
        </w:rPr>
        <w:t>AddAccounts</w:t>
      </w:r>
      <w:proofErr w:type="spellEnd"/>
      <w:r w:rsidRPr="00955A49">
        <w:rPr>
          <w:color w:val="BF8F00" w:themeColor="accent4" w:themeShade="BF"/>
          <w:sz w:val="24"/>
        </w:rPr>
        <w:t xml:space="preserve">(), </w:t>
      </w:r>
      <w:proofErr w:type="spellStart"/>
      <w:r w:rsidRPr="00955A49">
        <w:rPr>
          <w:color w:val="BF8F00" w:themeColor="accent4" w:themeShade="BF"/>
          <w:sz w:val="24"/>
        </w:rPr>
        <w:t>CheckAccExits</w:t>
      </w:r>
      <w:proofErr w:type="spellEnd"/>
      <w:r w:rsidRPr="00955A49">
        <w:rPr>
          <w:color w:val="BF8F00" w:themeColor="accent4" w:themeShade="BF"/>
          <w:sz w:val="24"/>
        </w:rPr>
        <w:t>(),</w:t>
      </w:r>
      <w:r>
        <w:rPr>
          <w:color w:val="BF8F00" w:themeColor="accent4" w:themeShade="BF"/>
          <w:sz w:val="24"/>
        </w:rPr>
        <w:t xml:space="preserve"> </w:t>
      </w:r>
      <w:proofErr w:type="spellStart"/>
      <w:r w:rsidRPr="00955A49">
        <w:rPr>
          <w:color w:val="BF8F00" w:themeColor="accent4" w:themeShade="BF"/>
          <w:sz w:val="24"/>
        </w:rPr>
        <w:t>AddLinks</w:t>
      </w:r>
      <w:proofErr w:type="spellEnd"/>
      <w:r w:rsidRPr="00955A49">
        <w:rPr>
          <w:color w:val="BF8F00" w:themeColor="accent4" w:themeShade="BF"/>
          <w:sz w:val="24"/>
        </w:rPr>
        <w:t xml:space="preserve">() </w:t>
      </w:r>
      <w:r>
        <w:rPr>
          <w:sz w:val="24"/>
        </w:rPr>
        <w:t>and other as shown</w:t>
      </w:r>
      <w:r w:rsidR="009949F6" w:rsidRPr="00955A49">
        <w:rPr>
          <w:sz w:val="24"/>
        </w:rPr>
        <w:t xml:space="preserve"> </w:t>
      </w:r>
      <w:r>
        <w:rPr>
          <w:sz w:val="24"/>
        </w:rPr>
        <w:t>in the above figure.</w:t>
      </w:r>
    </w:p>
    <w:p w14:paraId="5C7998BC" w14:textId="60B370CF" w:rsidR="00955A49" w:rsidRDefault="00955A49" w:rsidP="00955A49">
      <w:pPr>
        <w:pStyle w:val="ListParagraph"/>
        <w:ind w:left="1134" w:right="-563"/>
        <w:rPr>
          <w:sz w:val="24"/>
        </w:rPr>
      </w:pPr>
      <w:r>
        <w:rPr>
          <w:noProof/>
        </w:rPr>
        <w:drawing>
          <wp:inline distT="0" distB="0" distL="0" distR="0" wp14:anchorId="30811E23" wp14:editId="404636DC">
            <wp:extent cx="4671414" cy="4381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83" cy="43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9BB3" w14:textId="53EADA06" w:rsidR="00955A49" w:rsidRDefault="00955A49" w:rsidP="00955A49">
      <w:pPr>
        <w:pStyle w:val="ListParagraph"/>
        <w:jc w:val="center"/>
        <w:rPr>
          <w:sz w:val="24"/>
        </w:rPr>
      </w:pPr>
      <w:r>
        <w:rPr>
          <w:sz w:val="24"/>
        </w:rPr>
        <w:t xml:space="preserve">Figure: class </w:t>
      </w:r>
      <w:proofErr w:type="spellStart"/>
      <w:r>
        <w:rPr>
          <w:sz w:val="24"/>
        </w:rPr>
        <w:t>NodeFunc</w:t>
      </w:r>
      <w:proofErr w:type="spellEnd"/>
      <w:r>
        <w:rPr>
          <w:sz w:val="24"/>
        </w:rPr>
        <w:t xml:space="preserve"> with its function.</w:t>
      </w:r>
    </w:p>
    <w:p w14:paraId="68C7A8D7" w14:textId="77777777" w:rsidR="00955A49" w:rsidRDefault="00955A49" w:rsidP="00955A49">
      <w:pPr>
        <w:pStyle w:val="ListParagraph"/>
        <w:rPr>
          <w:sz w:val="24"/>
        </w:rPr>
      </w:pPr>
    </w:p>
    <w:p w14:paraId="6B28DB3A" w14:textId="7AF44497" w:rsidR="00BE05B5" w:rsidRPr="00E7187E" w:rsidRDefault="00845AF9" w:rsidP="00E814C0">
      <w:pPr>
        <w:pStyle w:val="ListParagraph"/>
        <w:numPr>
          <w:ilvl w:val="0"/>
          <w:numId w:val="50"/>
        </w:numPr>
        <w:rPr>
          <w:sz w:val="24"/>
        </w:rPr>
      </w:pPr>
      <w:r w:rsidRPr="00E7187E">
        <w:rPr>
          <w:sz w:val="24"/>
        </w:rPr>
        <w:t>T</w:t>
      </w:r>
      <w:r w:rsidR="00190B43" w:rsidRPr="00E7187E">
        <w:rPr>
          <w:sz w:val="24"/>
        </w:rPr>
        <w:t xml:space="preserve">he </w:t>
      </w:r>
      <w:proofErr w:type="spellStart"/>
      <w:r w:rsidR="00955A49">
        <w:rPr>
          <w:color w:val="00B050"/>
          <w:sz w:val="24"/>
        </w:rPr>
        <w:t>AddAccounts</w:t>
      </w:r>
      <w:proofErr w:type="spellEnd"/>
      <w:r w:rsidR="00955A49">
        <w:rPr>
          <w:color w:val="00B050"/>
          <w:sz w:val="24"/>
        </w:rPr>
        <w:t>()</w:t>
      </w:r>
      <w:r w:rsidR="00EF39AE" w:rsidRPr="00E7187E">
        <w:rPr>
          <w:sz w:val="24"/>
        </w:rPr>
        <w:t xml:space="preserve"> function is</w:t>
      </w:r>
      <w:r w:rsidR="00955A49">
        <w:rPr>
          <w:sz w:val="24"/>
        </w:rPr>
        <w:t xml:space="preserve"> used for creating profiles or adding the node in the </w:t>
      </w:r>
      <w:proofErr w:type="spellStart"/>
      <w:r w:rsidR="00955A49">
        <w:rPr>
          <w:sz w:val="24"/>
        </w:rPr>
        <w:t>DSALinkedList</w:t>
      </w:r>
      <w:proofErr w:type="spellEnd"/>
      <w:r w:rsidR="00955A49">
        <w:rPr>
          <w:sz w:val="24"/>
        </w:rPr>
        <w:t xml:space="preserve"> or adding a vertex</w:t>
      </w:r>
      <w:r w:rsidR="00190B43" w:rsidRPr="00E7187E">
        <w:rPr>
          <w:sz w:val="24"/>
        </w:rPr>
        <w:t>.</w:t>
      </w:r>
    </w:p>
    <w:p w14:paraId="341E959A" w14:textId="5F289A35" w:rsidR="00DD4EAF" w:rsidRDefault="00032554" w:rsidP="00DD4EAF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>T</w:t>
      </w:r>
      <w:r w:rsidRPr="00032554">
        <w:rPr>
          <w:sz w:val="24"/>
        </w:rPr>
        <w:t xml:space="preserve">he </w:t>
      </w:r>
      <w:proofErr w:type="spellStart"/>
      <w:r w:rsidR="00955A49">
        <w:rPr>
          <w:color w:val="00B050"/>
          <w:sz w:val="24"/>
        </w:rPr>
        <w:t>CheckAccExist</w:t>
      </w:r>
      <w:proofErr w:type="spellEnd"/>
      <w:r w:rsidR="00955A49">
        <w:rPr>
          <w:color w:val="00B050"/>
          <w:sz w:val="24"/>
        </w:rPr>
        <w:t xml:space="preserve">() </w:t>
      </w:r>
      <w:r w:rsidR="00955A49">
        <w:rPr>
          <w:sz w:val="24"/>
        </w:rPr>
        <w:t xml:space="preserve">checks for if any account already </w:t>
      </w:r>
      <w:proofErr w:type="gramStart"/>
      <w:r w:rsidR="00955A49">
        <w:rPr>
          <w:sz w:val="24"/>
        </w:rPr>
        <w:t>exists</w:t>
      </w:r>
      <w:proofErr w:type="gramEnd"/>
      <w:r w:rsidR="00955A49">
        <w:rPr>
          <w:sz w:val="24"/>
        </w:rPr>
        <w:t xml:space="preserve"> in the network if it does it would not create another one and if does not it will make a new account using </w:t>
      </w:r>
      <w:proofErr w:type="spellStart"/>
      <w:r w:rsidR="00955A49" w:rsidRPr="00955A49">
        <w:rPr>
          <w:color w:val="70AD47" w:themeColor="accent6"/>
          <w:sz w:val="24"/>
        </w:rPr>
        <w:t>AddAccount</w:t>
      </w:r>
      <w:proofErr w:type="spellEnd"/>
      <w:r w:rsidR="00955A49" w:rsidRPr="00955A49">
        <w:rPr>
          <w:color w:val="70AD47" w:themeColor="accent6"/>
          <w:sz w:val="24"/>
        </w:rPr>
        <w:t xml:space="preserve">() </w:t>
      </w:r>
      <w:r w:rsidR="00955A49">
        <w:rPr>
          <w:sz w:val="24"/>
        </w:rPr>
        <w:t>function.</w:t>
      </w:r>
    </w:p>
    <w:p w14:paraId="5B50ECEA" w14:textId="3CD48205" w:rsidR="001450D5" w:rsidRPr="00955A49" w:rsidRDefault="00955A49" w:rsidP="00DD4EAF">
      <w:pPr>
        <w:pStyle w:val="ListParagraph"/>
        <w:numPr>
          <w:ilvl w:val="0"/>
          <w:numId w:val="50"/>
        </w:numPr>
        <w:rPr>
          <w:color w:val="70AD47" w:themeColor="accent6"/>
          <w:sz w:val="24"/>
        </w:rPr>
      </w:pPr>
      <w:r>
        <w:rPr>
          <w:sz w:val="24"/>
        </w:rPr>
        <w:t xml:space="preserve">Def </w:t>
      </w:r>
      <w:proofErr w:type="spellStart"/>
      <w:r w:rsidRPr="00955A49">
        <w:rPr>
          <w:color w:val="70AD47" w:themeColor="accent6"/>
          <w:sz w:val="24"/>
        </w:rPr>
        <w:t>AddLinks</w:t>
      </w:r>
      <w:proofErr w:type="spellEnd"/>
      <w:r w:rsidRPr="00955A49">
        <w:rPr>
          <w:color w:val="70AD47" w:themeColor="accent6"/>
          <w:sz w:val="24"/>
        </w:rPr>
        <w:t>()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 xml:space="preserve">will add a connection between two nodes or say profile, contact can be considered as adding an edge in the </w:t>
      </w:r>
      <w:proofErr w:type="spellStart"/>
      <w:r>
        <w:rPr>
          <w:sz w:val="24"/>
        </w:rPr>
        <w:t>DSAGraph</w:t>
      </w:r>
      <w:proofErr w:type="spellEnd"/>
      <w:r>
        <w:rPr>
          <w:sz w:val="24"/>
        </w:rPr>
        <w:t xml:space="preserve"> code.</w:t>
      </w:r>
    </w:p>
    <w:p w14:paraId="0231EE24" w14:textId="2CE808A0" w:rsidR="00B21B89" w:rsidRDefault="00955A49" w:rsidP="003961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 </w:t>
      </w:r>
      <w:proofErr w:type="spellStart"/>
      <w:r w:rsidRPr="00955A49">
        <w:rPr>
          <w:color w:val="70AD47" w:themeColor="accent6"/>
          <w:sz w:val="24"/>
        </w:rPr>
        <w:t>getProfileCount</w:t>
      </w:r>
      <w:proofErr w:type="spellEnd"/>
      <w:r w:rsidRPr="00955A49">
        <w:rPr>
          <w:color w:val="70AD47" w:themeColor="accent6"/>
          <w:sz w:val="24"/>
        </w:rPr>
        <w:t xml:space="preserve">(), </w:t>
      </w:r>
      <w:proofErr w:type="spellStart"/>
      <w:r w:rsidRPr="00955A49">
        <w:rPr>
          <w:color w:val="70AD47" w:themeColor="accent6"/>
          <w:sz w:val="24"/>
        </w:rPr>
        <w:t>getTotalConnections</w:t>
      </w:r>
      <w:proofErr w:type="spellEnd"/>
      <w:r w:rsidRPr="00955A49">
        <w:rPr>
          <w:color w:val="70AD47" w:themeColor="accent6"/>
          <w:sz w:val="24"/>
        </w:rPr>
        <w:t xml:space="preserve"> </w:t>
      </w:r>
      <w:r>
        <w:rPr>
          <w:sz w:val="24"/>
        </w:rPr>
        <w:t xml:space="preserve">and </w:t>
      </w:r>
      <w:r w:rsidRPr="00955A49">
        <w:rPr>
          <w:color w:val="70AD47" w:themeColor="accent6"/>
          <w:sz w:val="24"/>
        </w:rPr>
        <w:t xml:space="preserve">get links() </w:t>
      </w:r>
      <w:r>
        <w:rPr>
          <w:sz w:val="24"/>
        </w:rPr>
        <w:t>all will do is that will get the total number profile counts, will get whole numbers of edges and connections between two accounts respectively.</w:t>
      </w:r>
    </w:p>
    <w:p w14:paraId="4A4F0F70" w14:textId="37862009" w:rsidR="00C21A3D" w:rsidRDefault="0079050B" w:rsidP="003961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Defining </w:t>
      </w:r>
      <w:r w:rsidR="004A066C">
        <w:rPr>
          <w:sz w:val="24"/>
        </w:rPr>
        <w:t xml:space="preserve">a </w:t>
      </w:r>
      <w:r>
        <w:rPr>
          <w:sz w:val="24"/>
        </w:rPr>
        <w:t xml:space="preserve">function for </w:t>
      </w:r>
      <w:r w:rsidRPr="004A066C">
        <w:rPr>
          <w:color w:val="92D050"/>
          <w:sz w:val="24"/>
        </w:rPr>
        <w:t xml:space="preserve">stats </w:t>
      </w:r>
      <w:r>
        <w:rPr>
          <w:sz w:val="24"/>
        </w:rPr>
        <w:t>to plot a statistical graph</w:t>
      </w:r>
      <w:r w:rsidR="004A066C">
        <w:rPr>
          <w:sz w:val="24"/>
        </w:rPr>
        <w:t xml:space="preserve"> for a versus graph.</w:t>
      </w:r>
    </w:p>
    <w:p w14:paraId="1087CF3A" w14:textId="78F549D1" w:rsidR="004A066C" w:rsidRDefault="007A599A" w:rsidP="003961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Defining </w:t>
      </w:r>
      <w:proofErr w:type="spellStart"/>
      <w:r w:rsidR="00955A49" w:rsidRPr="00955A49">
        <w:rPr>
          <w:color w:val="70AD47" w:themeColor="accent6"/>
          <w:sz w:val="24"/>
        </w:rPr>
        <w:t>displayNetwork</w:t>
      </w:r>
      <w:proofErr w:type="spellEnd"/>
      <w:r w:rsidR="00955A49" w:rsidRPr="00955A49">
        <w:rPr>
          <w:color w:val="70AD47" w:themeColor="accent6"/>
          <w:sz w:val="24"/>
        </w:rPr>
        <w:t xml:space="preserve">() </w:t>
      </w:r>
      <w:r w:rsidR="00955A49">
        <w:rPr>
          <w:sz w:val="24"/>
        </w:rPr>
        <w:t>this function will be used whenever someone has to display his/her adjacency list as a network</w:t>
      </w:r>
    </w:p>
    <w:p w14:paraId="14688399" w14:textId="74AE7ABC" w:rsidR="00955A49" w:rsidRDefault="00955A49" w:rsidP="003961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 </w:t>
      </w:r>
      <w:proofErr w:type="spellStart"/>
      <w:r w:rsidRPr="00955A49">
        <w:rPr>
          <w:color w:val="70AD47" w:themeColor="accent6"/>
          <w:sz w:val="24"/>
        </w:rPr>
        <w:t>GetAllProfiles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>function will simply extract all the profiles in the system.</w:t>
      </w:r>
    </w:p>
    <w:p w14:paraId="2F234745" w14:textId="4B8EB4F0" w:rsidR="00FD11FF" w:rsidRDefault="00955A49" w:rsidP="003961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 </w:t>
      </w:r>
      <w:r w:rsidRPr="00955A49">
        <w:rPr>
          <w:color w:val="70AD47" w:themeColor="accent6"/>
          <w:sz w:val="24"/>
        </w:rPr>
        <w:t xml:space="preserve">DFS() </w:t>
      </w:r>
      <w:r>
        <w:rPr>
          <w:sz w:val="24"/>
        </w:rPr>
        <w:t>was going to be used for traversing the link but was unsuccessful in doing so was left as unused.</w:t>
      </w:r>
    </w:p>
    <w:p w14:paraId="1C43C40B" w14:textId="5A2AC895" w:rsidR="001D2BDA" w:rsidRPr="00955A49" w:rsidRDefault="001D2BDA" w:rsidP="001D2BDA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>Saving graphs for each timesteps output and the stats</w:t>
      </w:r>
      <w:r w:rsidR="00955A49">
        <w:rPr>
          <w:sz w:val="24"/>
        </w:rPr>
        <w:t>.</w:t>
      </w:r>
    </w:p>
    <w:p w14:paraId="1B2B2A54" w14:textId="168CFB07" w:rsid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 w:rsidRPr="00955A49">
        <w:rPr>
          <w:color w:val="70AD47" w:themeColor="accent6"/>
          <w:sz w:val="24"/>
        </w:rPr>
        <w:t xml:space="preserve">Class </w:t>
      </w:r>
      <w:proofErr w:type="spellStart"/>
      <w:r>
        <w:rPr>
          <w:color w:val="70AD47" w:themeColor="accent6"/>
          <w:sz w:val="24"/>
        </w:rPr>
        <w:t>EdgeFunc</w:t>
      </w:r>
      <w:proofErr w:type="spellEnd"/>
      <w:r w:rsidRPr="00955A49">
        <w:rPr>
          <w:color w:val="70AD47" w:themeColor="accent6"/>
          <w:sz w:val="24"/>
        </w:rPr>
        <w:t xml:space="preserve">()  </w:t>
      </w:r>
      <w:r>
        <w:rPr>
          <w:sz w:val="24"/>
        </w:rPr>
        <w:t xml:space="preserve">is used to generate and create all the functionality as that of </w:t>
      </w:r>
      <w:proofErr w:type="spellStart"/>
      <w:r>
        <w:rPr>
          <w:sz w:val="24"/>
        </w:rPr>
        <w:t>DSA</w:t>
      </w:r>
      <w:r>
        <w:rPr>
          <w:sz w:val="24"/>
        </w:rPr>
        <w:t>Edge</w:t>
      </w:r>
      <w:proofErr w:type="spellEnd"/>
      <w:r>
        <w:rPr>
          <w:sz w:val="24"/>
        </w:rPr>
        <w:t xml:space="preserve"> class from</w:t>
      </w:r>
      <w:r>
        <w:rPr>
          <w:sz w:val="24"/>
        </w:rPr>
        <w:t xml:space="preserve"> practical 5 of “Data Structure and Algorithms”, which </w:t>
      </w:r>
      <w:r>
        <w:rPr>
          <w:sz w:val="24"/>
        </w:rPr>
        <w:t xml:space="preserve">has </w:t>
      </w:r>
      <w:r>
        <w:rPr>
          <w:sz w:val="24"/>
        </w:rPr>
        <w:t xml:space="preserve">sub-function such </w:t>
      </w:r>
      <w:r>
        <w:rPr>
          <w:sz w:val="24"/>
        </w:rPr>
        <w:t xml:space="preserve">as </w:t>
      </w:r>
      <w:proofErr w:type="spellStart"/>
      <w:r>
        <w:rPr>
          <w:color w:val="BF8F00" w:themeColor="accent4" w:themeShade="BF"/>
          <w:sz w:val="24"/>
        </w:rPr>
        <w:t>get</w:t>
      </w:r>
      <w:r w:rsidRPr="00955A49">
        <w:rPr>
          <w:color w:val="BF8F00" w:themeColor="accent4" w:themeShade="BF"/>
          <w:sz w:val="24"/>
        </w:rPr>
        <w:t>Account</w:t>
      </w:r>
      <w:proofErr w:type="spellEnd"/>
      <w:r w:rsidRPr="00955A49">
        <w:rPr>
          <w:color w:val="BF8F00" w:themeColor="accent4" w:themeShade="BF"/>
          <w:sz w:val="24"/>
        </w:rPr>
        <w:t xml:space="preserve">(), </w:t>
      </w:r>
      <w:proofErr w:type="spellStart"/>
      <w:r>
        <w:rPr>
          <w:color w:val="BF8F00" w:themeColor="accent4" w:themeShade="BF"/>
          <w:sz w:val="24"/>
        </w:rPr>
        <w:t>getLinks</w:t>
      </w:r>
      <w:proofErr w:type="spellEnd"/>
      <w:r w:rsidRPr="00955A49">
        <w:rPr>
          <w:color w:val="BF8F00" w:themeColor="accent4" w:themeShade="BF"/>
          <w:sz w:val="24"/>
        </w:rPr>
        <w:t>()</w:t>
      </w:r>
      <w:r>
        <w:rPr>
          <w:color w:val="BF8F00" w:themeColor="accent4" w:themeShade="BF"/>
          <w:sz w:val="24"/>
        </w:rPr>
        <w:t xml:space="preserve">, </w:t>
      </w:r>
      <w:proofErr w:type="spellStart"/>
      <w:r>
        <w:rPr>
          <w:color w:val="BF8F00" w:themeColor="accent4" w:themeShade="BF"/>
          <w:sz w:val="24"/>
        </w:rPr>
        <w:t>getTotalLinks</w:t>
      </w:r>
      <w:proofErr w:type="spellEnd"/>
      <w:r w:rsidRPr="00955A49">
        <w:rPr>
          <w:color w:val="BF8F00" w:themeColor="accent4" w:themeShade="BF"/>
          <w:sz w:val="24"/>
        </w:rPr>
        <w:t>()</w:t>
      </w:r>
      <w:r>
        <w:rPr>
          <w:color w:val="BF8F00" w:themeColor="accent4" w:themeShade="BF"/>
          <w:sz w:val="24"/>
        </w:rPr>
        <w:t xml:space="preserve">, </w:t>
      </w:r>
      <w:proofErr w:type="spellStart"/>
      <w:r>
        <w:rPr>
          <w:color w:val="BF8F00" w:themeColor="accent4" w:themeShade="BF"/>
          <w:sz w:val="24"/>
        </w:rPr>
        <w:t>AddLinks</w:t>
      </w:r>
      <w:proofErr w:type="spellEnd"/>
      <w:r>
        <w:rPr>
          <w:color w:val="BF8F00" w:themeColor="accent4" w:themeShade="BF"/>
          <w:sz w:val="24"/>
        </w:rPr>
        <w:t>()</w:t>
      </w:r>
      <w:r w:rsidRPr="00955A49">
        <w:rPr>
          <w:color w:val="BF8F00" w:themeColor="accent4" w:themeShade="BF"/>
          <w:sz w:val="24"/>
        </w:rPr>
        <w:t xml:space="preserve"> </w:t>
      </w:r>
      <w:r>
        <w:rPr>
          <w:sz w:val="24"/>
        </w:rPr>
        <w:t>and other as shown</w:t>
      </w:r>
      <w:r w:rsidRPr="00955A49">
        <w:rPr>
          <w:sz w:val="24"/>
        </w:rPr>
        <w:t xml:space="preserve"> </w:t>
      </w:r>
      <w:r>
        <w:rPr>
          <w:sz w:val="24"/>
        </w:rPr>
        <w:t>in the above figure.</w:t>
      </w:r>
    </w:p>
    <w:p w14:paraId="0C9735EF" w14:textId="77777777" w:rsidR="00955A49" w:rsidRPr="00955A49" w:rsidRDefault="00955A49" w:rsidP="00955A49">
      <w:pPr>
        <w:pStyle w:val="ListParagraph"/>
        <w:rPr>
          <w:sz w:val="24"/>
        </w:rPr>
      </w:pPr>
    </w:p>
    <w:p w14:paraId="398709FE" w14:textId="6AAFB4E7" w:rsidR="00955A49" w:rsidRDefault="00955A49" w:rsidP="00955A49">
      <w:pPr>
        <w:pStyle w:val="ListParagraph"/>
        <w:ind w:left="1276"/>
        <w:rPr>
          <w:sz w:val="24"/>
        </w:rPr>
      </w:pPr>
      <w:r>
        <w:rPr>
          <w:noProof/>
        </w:rPr>
        <w:drawing>
          <wp:inline distT="0" distB="0" distL="0" distR="0" wp14:anchorId="75FA8D43" wp14:editId="6A481738">
            <wp:extent cx="4807579" cy="23176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24" cy="23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01E5" w14:textId="358A6540" w:rsidR="00955A49" w:rsidRPr="00955A49" w:rsidRDefault="00955A49" w:rsidP="00955A49">
      <w:pPr>
        <w:pStyle w:val="ListParagraph"/>
        <w:ind w:left="1276"/>
        <w:jc w:val="center"/>
        <w:rPr>
          <w:sz w:val="24"/>
        </w:rPr>
      </w:pPr>
      <w:r>
        <w:rPr>
          <w:sz w:val="24"/>
        </w:rPr>
        <w:t xml:space="preserve">FIGURE: CLASS </w:t>
      </w:r>
      <w:proofErr w:type="spellStart"/>
      <w:r>
        <w:rPr>
          <w:sz w:val="24"/>
        </w:rPr>
        <w:t>EdgeFunc</w:t>
      </w:r>
      <w:proofErr w:type="spellEnd"/>
      <w:r>
        <w:rPr>
          <w:sz w:val="24"/>
        </w:rPr>
        <w:t>()(From original code of Author of this page.)</w:t>
      </w:r>
    </w:p>
    <w:p w14:paraId="3016A2C9" w14:textId="59F67B41" w:rsidR="00955A49" w:rsidRP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 </w:t>
      </w:r>
      <w:proofErr w:type="spellStart"/>
      <w:r w:rsidRPr="00955A49">
        <w:rPr>
          <w:color w:val="70AD47" w:themeColor="accent6"/>
          <w:sz w:val="24"/>
        </w:rPr>
        <w:t>getAccount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 xml:space="preserve">is used to get all the account in the profile, and this function is called in the </w:t>
      </w:r>
      <w:proofErr w:type="spellStart"/>
      <w:r w:rsidRPr="00955A49">
        <w:rPr>
          <w:color w:val="70AD47" w:themeColor="accent6"/>
          <w:sz w:val="24"/>
        </w:rPr>
        <w:t>NodeFunc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>class.</w:t>
      </w:r>
    </w:p>
    <w:p w14:paraId="6AE00B19" w14:textId="6F5C0F50" w:rsid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lastRenderedPageBreak/>
        <w:t xml:space="preserve">Def </w:t>
      </w:r>
      <w:proofErr w:type="spellStart"/>
      <w:r w:rsidRPr="00955A49">
        <w:rPr>
          <w:color w:val="70AD47" w:themeColor="accent6"/>
          <w:sz w:val="24"/>
        </w:rPr>
        <w:t>getLinks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 xml:space="preserve">will get all the connection and can be called in </w:t>
      </w:r>
      <w:proofErr w:type="spellStart"/>
      <w:r w:rsidRPr="00955A49">
        <w:rPr>
          <w:color w:val="70AD47" w:themeColor="accent6"/>
          <w:sz w:val="24"/>
        </w:rPr>
        <w:t>NodeFunc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>class.</w:t>
      </w:r>
    </w:p>
    <w:p w14:paraId="39C4573D" w14:textId="263A2F3D" w:rsidR="00955A49" w:rsidRDefault="00955A49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Def </w:t>
      </w:r>
      <w:proofErr w:type="spellStart"/>
      <w:r w:rsidRPr="00955A49">
        <w:rPr>
          <w:color w:val="70AD47" w:themeColor="accent6"/>
          <w:sz w:val="24"/>
        </w:rPr>
        <w:t>AddLinks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 xml:space="preserve">will just create a link between two passed </w:t>
      </w:r>
      <w:proofErr w:type="gramStart"/>
      <w:r>
        <w:rPr>
          <w:sz w:val="24"/>
        </w:rPr>
        <w:t>parameter</w:t>
      </w:r>
      <w:proofErr w:type="gramEnd"/>
      <w:r>
        <w:rPr>
          <w:sz w:val="24"/>
        </w:rPr>
        <w:t xml:space="preserve"> if not already has once existed and can be in </w:t>
      </w:r>
      <w:proofErr w:type="spellStart"/>
      <w:r w:rsidRPr="00955A49">
        <w:rPr>
          <w:color w:val="70AD47" w:themeColor="accent6"/>
          <w:sz w:val="24"/>
        </w:rPr>
        <w:t>NodeFunc</w:t>
      </w:r>
      <w:proofErr w:type="spellEnd"/>
      <w:r w:rsidRPr="00955A49">
        <w:rPr>
          <w:color w:val="70AD47" w:themeColor="accent6"/>
          <w:sz w:val="24"/>
        </w:rPr>
        <w:t xml:space="preserve">() </w:t>
      </w:r>
      <w:r>
        <w:rPr>
          <w:sz w:val="24"/>
        </w:rPr>
        <w:t>class.</w:t>
      </w:r>
    </w:p>
    <w:p w14:paraId="2132EF49" w14:textId="42070E89" w:rsidR="00701EE3" w:rsidRDefault="00701EE3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 xml:space="preserve">While working in interactive mode, </w:t>
      </w:r>
      <w:r w:rsidR="00E40E53">
        <w:rPr>
          <w:sz w:val="24"/>
        </w:rPr>
        <w:t xml:space="preserve">an </w:t>
      </w:r>
      <w:r>
        <w:rPr>
          <w:sz w:val="24"/>
        </w:rPr>
        <w:t>option such as Load Network can be used by inputting the two files such network1.txt and events1.txt, which a user can change anytime.</w:t>
      </w:r>
    </w:p>
    <w:p w14:paraId="1EAF4C5C" w14:textId="23C579EF" w:rsidR="00701EE3" w:rsidRDefault="00701EE3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>2.</w:t>
      </w:r>
      <w:r w:rsidR="00E40E53">
        <w:rPr>
          <w:sz w:val="24"/>
        </w:rPr>
        <w:t xml:space="preserve"> </w:t>
      </w:r>
      <w:r>
        <w:rPr>
          <w:sz w:val="24"/>
        </w:rPr>
        <w:t>Set Probability will be able to establish and run the timestep after taking probability from the user. Otherwise, it is default set as 0.5 and 0.6 respectively.</w:t>
      </w:r>
    </w:p>
    <w:p w14:paraId="6CD7BAB3" w14:textId="687B0706" w:rsidR="00701EE3" w:rsidRDefault="005B39BA" w:rsidP="00955A49">
      <w:pPr>
        <w:pStyle w:val="ListParagraph"/>
        <w:numPr>
          <w:ilvl w:val="0"/>
          <w:numId w:val="50"/>
        </w:numPr>
        <w:rPr>
          <w:sz w:val="24"/>
        </w:rPr>
      </w:pPr>
      <w:r>
        <w:rPr>
          <w:sz w:val="24"/>
        </w:rPr>
        <w:t>The UM</w:t>
      </w:r>
      <w:r w:rsidR="00E40E53">
        <w:rPr>
          <w:sz w:val="24"/>
        </w:rPr>
        <w:t>L</w:t>
      </w:r>
      <w:r>
        <w:rPr>
          <w:sz w:val="24"/>
        </w:rPr>
        <w:t xml:space="preserve"> diagram</w:t>
      </w:r>
      <w:r w:rsidR="00E40E53">
        <w:rPr>
          <w:sz w:val="24"/>
        </w:rPr>
        <w:t xml:space="preserve"> was</w:t>
      </w:r>
      <w:r>
        <w:rPr>
          <w:sz w:val="24"/>
        </w:rPr>
        <w:t xml:space="preserve"> showcasing how classes were interconnected from</w:t>
      </w:r>
      <w:r w:rsidR="00E40E53">
        <w:rPr>
          <w:sz w:val="24"/>
        </w:rPr>
        <w:t xml:space="preserve"> other files and how types with </w:t>
      </w:r>
      <w:r w:rsidR="00851D7E">
        <w:rPr>
          <w:sz w:val="24"/>
        </w:rPr>
        <w:t>InterC</w:t>
      </w:r>
      <w:r w:rsidR="00E40E53">
        <w:rPr>
          <w:sz w:val="24"/>
        </w:rPr>
        <w:t xml:space="preserve">all by just </w:t>
      </w:r>
      <w:r w:rsidR="00851D7E">
        <w:rPr>
          <w:sz w:val="24"/>
        </w:rPr>
        <w:t>mere</w:t>
      </w:r>
      <w:r w:rsidR="00E40E53">
        <w:rPr>
          <w:sz w:val="24"/>
        </w:rPr>
        <w:t>ly calling the</w:t>
      </w:r>
      <w:r w:rsidR="00851D7E">
        <w:rPr>
          <w:sz w:val="24"/>
        </w:rPr>
        <w:t>ir</w:t>
      </w:r>
      <w:r w:rsidR="00E40E53">
        <w:rPr>
          <w:sz w:val="24"/>
        </w:rPr>
        <w:t xml:space="preserve"> function.</w:t>
      </w:r>
    </w:p>
    <w:p w14:paraId="52C950B6" w14:textId="77777777" w:rsidR="00225229" w:rsidRDefault="00225229" w:rsidP="00225229">
      <w:pPr>
        <w:pStyle w:val="ListParagraph"/>
        <w:rPr>
          <w:sz w:val="24"/>
        </w:rPr>
      </w:pPr>
    </w:p>
    <w:p w14:paraId="4DF25C7C" w14:textId="79CFA82A" w:rsidR="0058395F" w:rsidRDefault="00225229" w:rsidP="00CA418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3F84A6B" wp14:editId="1FFF8BD1">
            <wp:extent cx="5943177" cy="486171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69" cy="48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FIGURE: UML DIAGRAM FOR OVERALL NETWORK OR SAY CODE MODULE SHOWCASING THE RELATION BETWEEN THE CLASSES, FILES AND TEST HARNESS.</w:t>
      </w:r>
    </w:p>
    <w:p w14:paraId="40E5947E" w14:textId="465FE3BF" w:rsidR="00225229" w:rsidRPr="0058395F" w:rsidRDefault="005D167F" w:rsidP="0058395F">
      <w:pPr>
        <w:rPr>
          <w:sz w:val="24"/>
        </w:rPr>
      </w:pPr>
      <w:r>
        <w:rPr>
          <w:sz w:val="24"/>
        </w:rPr>
        <w:lastRenderedPageBreak/>
        <w:t xml:space="preserve">To conclude, this user guide is </w:t>
      </w:r>
      <w:proofErr w:type="gramStart"/>
      <w:r>
        <w:rPr>
          <w:sz w:val="24"/>
        </w:rPr>
        <w:t>sufficient</w:t>
      </w:r>
      <w:proofErr w:type="gramEnd"/>
      <w:r>
        <w:rPr>
          <w:sz w:val="24"/>
        </w:rPr>
        <w:t xml:space="preserve"> </w:t>
      </w:r>
      <w:r w:rsidR="002777C3">
        <w:rPr>
          <w:sz w:val="24"/>
        </w:rPr>
        <w:t xml:space="preserve">to provide any user with adequate knowledge or running the SocialSim.py with all the </w:t>
      </w:r>
      <w:proofErr w:type="spellStart"/>
      <w:r w:rsidR="002777C3">
        <w:rPr>
          <w:sz w:val="24"/>
        </w:rPr>
        <w:t>functionalities.</w:t>
      </w:r>
      <w:r w:rsidR="000F732E">
        <w:rPr>
          <w:sz w:val="24"/>
        </w:rPr>
        <w:t>For</w:t>
      </w:r>
      <w:proofErr w:type="spellEnd"/>
      <w:r w:rsidR="000F732E">
        <w:rPr>
          <w:sz w:val="24"/>
        </w:rPr>
        <w:t xml:space="preserve"> any further queries, please refer to the </w:t>
      </w:r>
      <w:r w:rsidR="00CF2117">
        <w:rPr>
          <w:sz w:val="24"/>
        </w:rPr>
        <w:t>report and readme files.</w:t>
      </w:r>
      <w:bookmarkStart w:id="0" w:name="_GoBack"/>
      <w:bookmarkEnd w:id="0"/>
    </w:p>
    <w:p w14:paraId="3412A6FA" w14:textId="77777777" w:rsidR="00955A49" w:rsidRDefault="00955A49" w:rsidP="001D2BDA">
      <w:pPr>
        <w:rPr>
          <w:sz w:val="24"/>
        </w:rPr>
      </w:pPr>
    </w:p>
    <w:p w14:paraId="09F113F7" w14:textId="77777777" w:rsidR="00955A49" w:rsidRDefault="00955A49" w:rsidP="001D2BDA">
      <w:pPr>
        <w:rPr>
          <w:sz w:val="24"/>
        </w:rPr>
      </w:pPr>
    </w:p>
    <w:p w14:paraId="51E27CD7" w14:textId="77777777" w:rsidR="00955A49" w:rsidRDefault="00955A49" w:rsidP="001D2BDA">
      <w:pPr>
        <w:rPr>
          <w:sz w:val="24"/>
        </w:rPr>
      </w:pPr>
    </w:p>
    <w:p w14:paraId="328386E0" w14:textId="77777777" w:rsidR="00955A49" w:rsidRDefault="00955A49" w:rsidP="001D2BDA">
      <w:pPr>
        <w:rPr>
          <w:sz w:val="24"/>
        </w:rPr>
      </w:pPr>
    </w:p>
    <w:p w14:paraId="198241A0" w14:textId="77777777" w:rsidR="00955A49" w:rsidRDefault="00955A49" w:rsidP="001D2BDA">
      <w:pPr>
        <w:rPr>
          <w:sz w:val="24"/>
        </w:rPr>
      </w:pPr>
    </w:p>
    <w:p w14:paraId="19B74400" w14:textId="77777777" w:rsidR="00955A49" w:rsidRDefault="00955A49" w:rsidP="001D2BDA">
      <w:pPr>
        <w:rPr>
          <w:sz w:val="24"/>
        </w:rPr>
      </w:pPr>
    </w:p>
    <w:p w14:paraId="0B49C64A" w14:textId="77777777" w:rsidR="00955A49" w:rsidRDefault="00955A49" w:rsidP="001D2BDA">
      <w:pPr>
        <w:rPr>
          <w:sz w:val="24"/>
        </w:rPr>
      </w:pPr>
    </w:p>
    <w:p w14:paraId="09316EF5" w14:textId="77777777" w:rsidR="00955A49" w:rsidRDefault="00955A49" w:rsidP="001D2BDA">
      <w:pPr>
        <w:rPr>
          <w:sz w:val="24"/>
        </w:rPr>
      </w:pPr>
    </w:p>
    <w:p w14:paraId="1CFEBBE3" w14:textId="088BA648" w:rsidR="00955A49" w:rsidRDefault="00817E27" w:rsidP="001D2BDA">
      <w:pPr>
        <w:rPr>
          <w:sz w:val="24"/>
        </w:rPr>
      </w:pPr>
      <w:r>
        <w:rPr>
          <w:sz w:val="24"/>
        </w:rPr>
        <w:t>##################################################################</w:t>
      </w:r>
    </w:p>
    <w:p w14:paraId="361D2938" w14:textId="77777777" w:rsidR="00955A49" w:rsidRDefault="00955A49" w:rsidP="001D2BDA">
      <w:pPr>
        <w:rPr>
          <w:sz w:val="24"/>
        </w:rPr>
      </w:pPr>
    </w:p>
    <w:p w14:paraId="7039A0B1" w14:textId="4379E398" w:rsidR="001D2BDA" w:rsidRDefault="00AE172F" w:rsidP="001D2BDA">
      <w:pPr>
        <w:rPr>
          <w:sz w:val="24"/>
        </w:rPr>
      </w:pPr>
      <w:r>
        <w:rPr>
          <w:sz w:val="24"/>
        </w:rPr>
        <w:t>END OF THE USER GUIDE.</w:t>
      </w:r>
    </w:p>
    <w:p w14:paraId="6A626EE2" w14:textId="663DFE9F" w:rsidR="00AE172F" w:rsidRPr="00C5103D" w:rsidRDefault="00AE172F" w:rsidP="001D2BDA">
      <w:pPr>
        <w:rPr>
          <w:sz w:val="24"/>
          <w:u w:val="single"/>
        </w:rPr>
      </w:pPr>
      <w:r w:rsidRPr="00C5103D">
        <w:rPr>
          <w:sz w:val="24"/>
          <w:u w:val="single"/>
        </w:rPr>
        <w:t>AUTHOR-</w:t>
      </w:r>
    </w:p>
    <w:p w14:paraId="735DF76B" w14:textId="53B98652" w:rsidR="00AE172F" w:rsidRDefault="00AE172F" w:rsidP="3BB5DC70">
      <w:pPr>
        <w:rPr>
          <w:sz w:val="24"/>
          <w:szCs w:val="24"/>
        </w:rPr>
      </w:pPr>
      <w:r w:rsidRPr="3BB5DC70">
        <w:rPr>
          <w:sz w:val="24"/>
          <w:szCs w:val="24"/>
        </w:rPr>
        <w:t xml:space="preserve">RAJ SURESH PATEL                                                           </w:t>
      </w:r>
      <w:r w:rsidR="00C5103D">
        <w:rPr>
          <w:sz w:val="24"/>
        </w:rPr>
        <w:tab/>
      </w:r>
      <w:r w:rsidR="00C5103D">
        <w:rPr>
          <w:sz w:val="24"/>
        </w:rPr>
        <w:tab/>
      </w:r>
      <w:r w:rsidR="00C5103D">
        <w:rPr>
          <w:sz w:val="24"/>
        </w:rPr>
        <w:tab/>
      </w:r>
      <w:r w:rsidR="00C5103D">
        <w:rPr>
          <w:sz w:val="24"/>
        </w:rPr>
        <w:tab/>
      </w:r>
      <w:r w:rsidR="00C5103D">
        <w:rPr>
          <w:sz w:val="24"/>
        </w:rPr>
        <w:tab/>
      </w:r>
      <w:r w:rsidR="00C5103D" w:rsidRPr="3BB5DC70">
        <w:rPr>
          <w:sz w:val="24"/>
          <w:szCs w:val="24"/>
        </w:rPr>
        <w:t>##CURTIN UNIVERSITY##</w:t>
      </w:r>
    </w:p>
    <w:p w14:paraId="6D36E5E3" w14:textId="7D05CFD9" w:rsidR="00AE172F" w:rsidRDefault="00AE172F" w:rsidP="001D2BDA">
      <w:pPr>
        <w:rPr>
          <w:sz w:val="24"/>
        </w:rPr>
      </w:pPr>
      <w:r>
        <w:rPr>
          <w:sz w:val="24"/>
        </w:rPr>
        <w:t xml:space="preserve">STUDENT ID </w:t>
      </w:r>
      <w:r w:rsidR="00C5103D">
        <w:rPr>
          <w:sz w:val="24"/>
        </w:rPr>
        <w:t>–</w:t>
      </w:r>
      <w:r>
        <w:rPr>
          <w:sz w:val="24"/>
        </w:rPr>
        <w:t xml:space="preserve"> </w:t>
      </w:r>
      <w:r w:rsidR="00C5103D">
        <w:rPr>
          <w:sz w:val="24"/>
        </w:rPr>
        <w:t>19701855.</w:t>
      </w:r>
    </w:p>
    <w:p w14:paraId="0AB6E79C" w14:textId="216ABACC" w:rsidR="00213168" w:rsidRPr="00977EFF" w:rsidRDefault="00C5103D" w:rsidP="00F10AC3">
      <w:pPr>
        <w:rPr>
          <w:sz w:val="24"/>
        </w:rPr>
      </w:pPr>
      <w:r>
        <w:rPr>
          <w:sz w:val="24"/>
        </w:rPr>
        <w:t>POSTGRAD</w:t>
      </w:r>
      <w:r w:rsidR="00955A49">
        <w:rPr>
          <w:sz w:val="24"/>
        </w:rPr>
        <w:t>UATES</w:t>
      </w:r>
    </w:p>
    <w:sectPr w:rsidR="00213168" w:rsidRPr="00977EF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0D736" w14:textId="77777777" w:rsidR="00B06C99" w:rsidRDefault="00B06C99">
      <w:pPr>
        <w:spacing w:line="240" w:lineRule="auto"/>
      </w:pPr>
      <w:r>
        <w:separator/>
      </w:r>
    </w:p>
  </w:endnote>
  <w:endnote w:type="continuationSeparator" w:id="0">
    <w:p w14:paraId="7828FFB0" w14:textId="77777777" w:rsidR="00B06C99" w:rsidRDefault="00B06C99">
      <w:pPr>
        <w:spacing w:line="240" w:lineRule="auto"/>
      </w:pPr>
      <w:r>
        <w:continuationSeparator/>
      </w:r>
    </w:p>
  </w:endnote>
  <w:endnote w:type="continuationNotice" w:id="1">
    <w:p w14:paraId="2B0850CD" w14:textId="77777777" w:rsidR="00B06C99" w:rsidRDefault="00B06C9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0EFE9" w14:textId="77777777" w:rsidR="00AE0CD6" w:rsidRDefault="00AE0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Content>
      <w:p w14:paraId="10E8E155" w14:textId="77777777" w:rsidR="00AE0CD6" w:rsidRDefault="00AE0C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11946E8" w14:textId="77777777" w:rsidR="00AE0CD6" w:rsidRDefault="00AE0C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D3D2" w14:textId="77777777" w:rsidR="00AE0CD6" w:rsidRDefault="00AE0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29969" w14:textId="77777777" w:rsidR="00B06C99" w:rsidRDefault="00B06C99">
      <w:pPr>
        <w:spacing w:line="240" w:lineRule="auto"/>
      </w:pPr>
      <w:r>
        <w:separator/>
      </w:r>
    </w:p>
  </w:footnote>
  <w:footnote w:type="continuationSeparator" w:id="0">
    <w:p w14:paraId="6E2B8EDE" w14:textId="77777777" w:rsidR="00B06C99" w:rsidRDefault="00B06C99">
      <w:pPr>
        <w:spacing w:line="240" w:lineRule="auto"/>
      </w:pPr>
      <w:r>
        <w:continuationSeparator/>
      </w:r>
    </w:p>
  </w:footnote>
  <w:footnote w:type="continuationNotice" w:id="1">
    <w:p w14:paraId="7330CE1C" w14:textId="77777777" w:rsidR="00B06C99" w:rsidRDefault="00B06C9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2926" w14:textId="77777777" w:rsidR="00AE0CD6" w:rsidRDefault="00AE0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26A3A" w14:textId="77777777" w:rsidR="00AE0CD6" w:rsidRDefault="00AE0C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650B" w14:textId="77777777" w:rsidR="00AE0CD6" w:rsidRDefault="00AE0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579B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977BB"/>
    <w:multiLevelType w:val="hybridMultilevel"/>
    <w:tmpl w:val="4AEEFAD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6BF77B2"/>
    <w:multiLevelType w:val="hybridMultilevel"/>
    <w:tmpl w:val="6BDE85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639A8"/>
    <w:multiLevelType w:val="hybridMultilevel"/>
    <w:tmpl w:val="4F74AEE4"/>
    <w:lvl w:ilvl="0" w:tplc="0C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11464E67"/>
    <w:multiLevelType w:val="hybridMultilevel"/>
    <w:tmpl w:val="082259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5476C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9C841CF"/>
    <w:multiLevelType w:val="hybridMultilevel"/>
    <w:tmpl w:val="7AE40CC0"/>
    <w:lvl w:ilvl="0" w:tplc="0C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74A45A2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9082C1D"/>
    <w:multiLevelType w:val="hybridMultilevel"/>
    <w:tmpl w:val="D64CCCC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477C8"/>
    <w:multiLevelType w:val="hybridMultilevel"/>
    <w:tmpl w:val="022A6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E6865"/>
    <w:multiLevelType w:val="hybridMultilevel"/>
    <w:tmpl w:val="71985736"/>
    <w:lvl w:ilvl="0" w:tplc="0C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6370FE"/>
    <w:multiLevelType w:val="hybridMultilevel"/>
    <w:tmpl w:val="E9480434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C31AF"/>
    <w:multiLevelType w:val="hybridMultilevel"/>
    <w:tmpl w:val="4BBE3886"/>
    <w:lvl w:ilvl="0" w:tplc="0C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A320780"/>
    <w:multiLevelType w:val="hybridMultilevel"/>
    <w:tmpl w:val="F2C2BC4A"/>
    <w:lvl w:ilvl="0" w:tplc="0C09000F">
      <w:start w:val="1"/>
      <w:numFmt w:val="decimal"/>
      <w:lvlText w:val="%1."/>
      <w:lvlJc w:val="left"/>
      <w:pPr>
        <w:ind w:left="790" w:hanging="360"/>
      </w:pPr>
    </w:lvl>
    <w:lvl w:ilvl="1" w:tplc="0C090019" w:tentative="1">
      <w:start w:val="1"/>
      <w:numFmt w:val="lowerLetter"/>
      <w:lvlText w:val="%2."/>
      <w:lvlJc w:val="left"/>
      <w:pPr>
        <w:ind w:left="1510" w:hanging="360"/>
      </w:pPr>
    </w:lvl>
    <w:lvl w:ilvl="2" w:tplc="0C09001B" w:tentative="1">
      <w:start w:val="1"/>
      <w:numFmt w:val="lowerRoman"/>
      <w:lvlText w:val="%3."/>
      <w:lvlJc w:val="right"/>
      <w:pPr>
        <w:ind w:left="2230" w:hanging="180"/>
      </w:pPr>
    </w:lvl>
    <w:lvl w:ilvl="3" w:tplc="0C09000F" w:tentative="1">
      <w:start w:val="1"/>
      <w:numFmt w:val="decimal"/>
      <w:lvlText w:val="%4."/>
      <w:lvlJc w:val="left"/>
      <w:pPr>
        <w:ind w:left="2950" w:hanging="360"/>
      </w:pPr>
    </w:lvl>
    <w:lvl w:ilvl="4" w:tplc="0C090019" w:tentative="1">
      <w:start w:val="1"/>
      <w:numFmt w:val="lowerLetter"/>
      <w:lvlText w:val="%5."/>
      <w:lvlJc w:val="left"/>
      <w:pPr>
        <w:ind w:left="3670" w:hanging="360"/>
      </w:pPr>
    </w:lvl>
    <w:lvl w:ilvl="5" w:tplc="0C09001B" w:tentative="1">
      <w:start w:val="1"/>
      <w:numFmt w:val="lowerRoman"/>
      <w:lvlText w:val="%6."/>
      <w:lvlJc w:val="right"/>
      <w:pPr>
        <w:ind w:left="4390" w:hanging="180"/>
      </w:pPr>
    </w:lvl>
    <w:lvl w:ilvl="6" w:tplc="0C09000F" w:tentative="1">
      <w:start w:val="1"/>
      <w:numFmt w:val="decimal"/>
      <w:lvlText w:val="%7."/>
      <w:lvlJc w:val="left"/>
      <w:pPr>
        <w:ind w:left="5110" w:hanging="360"/>
      </w:pPr>
    </w:lvl>
    <w:lvl w:ilvl="7" w:tplc="0C090019" w:tentative="1">
      <w:start w:val="1"/>
      <w:numFmt w:val="lowerLetter"/>
      <w:lvlText w:val="%8."/>
      <w:lvlJc w:val="left"/>
      <w:pPr>
        <w:ind w:left="5830" w:hanging="360"/>
      </w:pPr>
    </w:lvl>
    <w:lvl w:ilvl="8" w:tplc="0C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1338B"/>
    <w:multiLevelType w:val="hybridMultilevel"/>
    <w:tmpl w:val="49EA1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12310"/>
    <w:multiLevelType w:val="hybridMultilevel"/>
    <w:tmpl w:val="B16889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062C8"/>
    <w:multiLevelType w:val="hybridMultilevel"/>
    <w:tmpl w:val="A4BA0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11ADB"/>
    <w:multiLevelType w:val="hybridMultilevel"/>
    <w:tmpl w:val="1278D10E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1"/>
  </w:num>
  <w:num w:numId="2">
    <w:abstractNumId w:val="31"/>
    <w:lvlOverride w:ilvl="0">
      <w:startOverride w:val="1"/>
    </w:lvlOverride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8"/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9"/>
  </w:num>
  <w:num w:numId="21">
    <w:abstractNumId w:val="30"/>
  </w:num>
  <w:num w:numId="22">
    <w:abstractNumId w:val="28"/>
  </w:num>
  <w:num w:numId="23">
    <w:abstractNumId w:val="25"/>
  </w:num>
  <w:num w:numId="24">
    <w:abstractNumId w:val="19"/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6"/>
  </w:num>
  <w:num w:numId="36">
    <w:abstractNumId w:val="29"/>
  </w:num>
  <w:num w:numId="37">
    <w:abstractNumId w:val="18"/>
  </w:num>
  <w:num w:numId="38">
    <w:abstractNumId w:val="10"/>
  </w:num>
  <w:num w:numId="39">
    <w:abstractNumId w:val="17"/>
  </w:num>
  <w:num w:numId="40">
    <w:abstractNumId w:val="24"/>
  </w:num>
  <w:num w:numId="41">
    <w:abstractNumId w:val="20"/>
  </w:num>
  <w:num w:numId="42">
    <w:abstractNumId w:val="14"/>
  </w:num>
  <w:num w:numId="43">
    <w:abstractNumId w:val="15"/>
  </w:num>
  <w:num w:numId="44">
    <w:abstractNumId w:val="21"/>
  </w:num>
  <w:num w:numId="45">
    <w:abstractNumId w:val="23"/>
  </w:num>
  <w:num w:numId="46">
    <w:abstractNumId w:val="33"/>
  </w:num>
  <w:num w:numId="47">
    <w:abstractNumId w:val="16"/>
  </w:num>
  <w:num w:numId="48">
    <w:abstractNumId w:val="27"/>
  </w:num>
  <w:num w:numId="49">
    <w:abstractNumId w:val="13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LEwNDA3MTQ1tTRQ0lEKTi0uzszPAykwqwUA2yroPSwAAAA="/>
  </w:docVars>
  <w:rsids>
    <w:rsidRoot w:val="00BB296C"/>
    <w:rsid w:val="00016748"/>
    <w:rsid w:val="00032554"/>
    <w:rsid w:val="00033428"/>
    <w:rsid w:val="0006567E"/>
    <w:rsid w:val="000760DB"/>
    <w:rsid w:val="000C26C3"/>
    <w:rsid w:val="000C488A"/>
    <w:rsid w:val="000D53FC"/>
    <w:rsid w:val="000E1D92"/>
    <w:rsid w:val="000F00E7"/>
    <w:rsid w:val="000F732E"/>
    <w:rsid w:val="001104B8"/>
    <w:rsid w:val="00124AEC"/>
    <w:rsid w:val="00127D60"/>
    <w:rsid w:val="00137CBF"/>
    <w:rsid w:val="001450D5"/>
    <w:rsid w:val="00166E68"/>
    <w:rsid w:val="0016766E"/>
    <w:rsid w:val="00170063"/>
    <w:rsid w:val="00175643"/>
    <w:rsid w:val="00190B43"/>
    <w:rsid w:val="00192760"/>
    <w:rsid w:val="001B2338"/>
    <w:rsid w:val="001D2BDA"/>
    <w:rsid w:val="001E54E8"/>
    <w:rsid w:val="002061A9"/>
    <w:rsid w:val="002070E5"/>
    <w:rsid w:val="00213168"/>
    <w:rsid w:val="00217B64"/>
    <w:rsid w:val="00225229"/>
    <w:rsid w:val="00235579"/>
    <w:rsid w:val="00235B8E"/>
    <w:rsid w:val="00240C59"/>
    <w:rsid w:val="00257FAA"/>
    <w:rsid w:val="00263938"/>
    <w:rsid w:val="00273989"/>
    <w:rsid w:val="002777C3"/>
    <w:rsid w:val="002870CD"/>
    <w:rsid w:val="002952C4"/>
    <w:rsid w:val="002A3955"/>
    <w:rsid w:val="002A7443"/>
    <w:rsid w:val="002E78EB"/>
    <w:rsid w:val="002F1A19"/>
    <w:rsid w:val="002F25A8"/>
    <w:rsid w:val="003407A9"/>
    <w:rsid w:val="00340DC9"/>
    <w:rsid w:val="00350BD5"/>
    <w:rsid w:val="0035792D"/>
    <w:rsid w:val="003961DA"/>
    <w:rsid w:val="003A4984"/>
    <w:rsid w:val="003D342C"/>
    <w:rsid w:val="00401421"/>
    <w:rsid w:val="00426EF0"/>
    <w:rsid w:val="00427819"/>
    <w:rsid w:val="00444F02"/>
    <w:rsid w:val="00472ED0"/>
    <w:rsid w:val="00476BC7"/>
    <w:rsid w:val="00490CC6"/>
    <w:rsid w:val="004A066C"/>
    <w:rsid w:val="004A78FA"/>
    <w:rsid w:val="004D713B"/>
    <w:rsid w:val="004F05F9"/>
    <w:rsid w:val="005509B2"/>
    <w:rsid w:val="005556DB"/>
    <w:rsid w:val="005557FB"/>
    <w:rsid w:val="0058395F"/>
    <w:rsid w:val="005B39BA"/>
    <w:rsid w:val="005C6D45"/>
    <w:rsid w:val="005D0B33"/>
    <w:rsid w:val="005D167F"/>
    <w:rsid w:val="005D58F7"/>
    <w:rsid w:val="00607562"/>
    <w:rsid w:val="006174F5"/>
    <w:rsid w:val="00617D63"/>
    <w:rsid w:val="00643347"/>
    <w:rsid w:val="00643D1A"/>
    <w:rsid w:val="00644D94"/>
    <w:rsid w:val="00674588"/>
    <w:rsid w:val="006A7B57"/>
    <w:rsid w:val="006B58EF"/>
    <w:rsid w:val="006D44C5"/>
    <w:rsid w:val="00701EE3"/>
    <w:rsid w:val="00713672"/>
    <w:rsid w:val="0073562D"/>
    <w:rsid w:val="00746832"/>
    <w:rsid w:val="0075184A"/>
    <w:rsid w:val="0076367F"/>
    <w:rsid w:val="0078687B"/>
    <w:rsid w:val="0079050B"/>
    <w:rsid w:val="007A4647"/>
    <w:rsid w:val="007A599A"/>
    <w:rsid w:val="007B07DE"/>
    <w:rsid w:val="007B5555"/>
    <w:rsid w:val="007B740B"/>
    <w:rsid w:val="007D4A21"/>
    <w:rsid w:val="00817E27"/>
    <w:rsid w:val="008270A2"/>
    <w:rsid w:val="00845AF9"/>
    <w:rsid w:val="00851D7E"/>
    <w:rsid w:val="00853F77"/>
    <w:rsid w:val="008810B8"/>
    <w:rsid w:val="00885CE1"/>
    <w:rsid w:val="008907FF"/>
    <w:rsid w:val="008B696C"/>
    <w:rsid w:val="008B6BEE"/>
    <w:rsid w:val="008D3C4B"/>
    <w:rsid w:val="008F78D7"/>
    <w:rsid w:val="009200C1"/>
    <w:rsid w:val="00955A49"/>
    <w:rsid w:val="00977EFF"/>
    <w:rsid w:val="00980085"/>
    <w:rsid w:val="009949F6"/>
    <w:rsid w:val="00997127"/>
    <w:rsid w:val="009A5E09"/>
    <w:rsid w:val="009A6F6E"/>
    <w:rsid w:val="009B0BAB"/>
    <w:rsid w:val="009C1625"/>
    <w:rsid w:val="009D216F"/>
    <w:rsid w:val="009D3248"/>
    <w:rsid w:val="00A65E8A"/>
    <w:rsid w:val="00A87896"/>
    <w:rsid w:val="00A95B97"/>
    <w:rsid w:val="00AA770A"/>
    <w:rsid w:val="00AC1EE7"/>
    <w:rsid w:val="00AE0CD6"/>
    <w:rsid w:val="00AE172F"/>
    <w:rsid w:val="00AE75B5"/>
    <w:rsid w:val="00AF4CA2"/>
    <w:rsid w:val="00B05621"/>
    <w:rsid w:val="00B06C99"/>
    <w:rsid w:val="00B21B89"/>
    <w:rsid w:val="00B231DE"/>
    <w:rsid w:val="00B3234A"/>
    <w:rsid w:val="00B50BB6"/>
    <w:rsid w:val="00B63697"/>
    <w:rsid w:val="00B650C6"/>
    <w:rsid w:val="00B71778"/>
    <w:rsid w:val="00B7572C"/>
    <w:rsid w:val="00BA5442"/>
    <w:rsid w:val="00BA63C2"/>
    <w:rsid w:val="00BB296C"/>
    <w:rsid w:val="00BC6939"/>
    <w:rsid w:val="00BE05B5"/>
    <w:rsid w:val="00BE1875"/>
    <w:rsid w:val="00BE45C8"/>
    <w:rsid w:val="00BF2331"/>
    <w:rsid w:val="00BF7463"/>
    <w:rsid w:val="00C21A3D"/>
    <w:rsid w:val="00C30889"/>
    <w:rsid w:val="00C47D89"/>
    <w:rsid w:val="00C5103D"/>
    <w:rsid w:val="00C62F9D"/>
    <w:rsid w:val="00C90A2E"/>
    <w:rsid w:val="00CA418C"/>
    <w:rsid w:val="00CA60DB"/>
    <w:rsid w:val="00CA6403"/>
    <w:rsid w:val="00CC5861"/>
    <w:rsid w:val="00CF2117"/>
    <w:rsid w:val="00CF3EF9"/>
    <w:rsid w:val="00D30B81"/>
    <w:rsid w:val="00D3649E"/>
    <w:rsid w:val="00D52B4D"/>
    <w:rsid w:val="00D63051"/>
    <w:rsid w:val="00D65327"/>
    <w:rsid w:val="00D92960"/>
    <w:rsid w:val="00DC1C7D"/>
    <w:rsid w:val="00DD4EAF"/>
    <w:rsid w:val="00DF0FDA"/>
    <w:rsid w:val="00E142DA"/>
    <w:rsid w:val="00E16F51"/>
    <w:rsid w:val="00E2472E"/>
    <w:rsid w:val="00E24CA4"/>
    <w:rsid w:val="00E40E53"/>
    <w:rsid w:val="00E7187E"/>
    <w:rsid w:val="00E76B0B"/>
    <w:rsid w:val="00E814C0"/>
    <w:rsid w:val="00E92208"/>
    <w:rsid w:val="00EA1D35"/>
    <w:rsid w:val="00EA2530"/>
    <w:rsid w:val="00EB0B6E"/>
    <w:rsid w:val="00ED3792"/>
    <w:rsid w:val="00EE70C1"/>
    <w:rsid w:val="00EF39AE"/>
    <w:rsid w:val="00F006FC"/>
    <w:rsid w:val="00F10AC3"/>
    <w:rsid w:val="00F169E1"/>
    <w:rsid w:val="00F33D2B"/>
    <w:rsid w:val="00F63BF9"/>
    <w:rsid w:val="00F756C0"/>
    <w:rsid w:val="00F75B2B"/>
    <w:rsid w:val="00F77B79"/>
    <w:rsid w:val="00F866A8"/>
    <w:rsid w:val="00FB35C9"/>
    <w:rsid w:val="00FB5B59"/>
    <w:rsid w:val="00FC318F"/>
    <w:rsid w:val="00FD11FF"/>
    <w:rsid w:val="00FD1D72"/>
    <w:rsid w:val="00FD3C74"/>
    <w:rsid w:val="00FE43E9"/>
    <w:rsid w:val="00FE5F8C"/>
    <w:rsid w:val="3BB5D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62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I%20PATEL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7B041-7082-43F5-9717-FC3E8360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2019-10-28T23:05:00Z</dcterms:created>
  <dcterms:modified xsi:type="dcterms:W3CDTF">2019-10-28T23:18:00Z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